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5"/>
        <w:tblpPr w:leftFromText="142" w:rightFromText="142" w:vertAnchor="page" w:horzAnchor="margin" w:tblpXSpec="right" w:tblpY="455"/>
        <w:tblW w:w="0" w:type="auto"/>
        <w:tblLook w:val="04A0" w:firstRow="1" w:lastRow="0" w:firstColumn="1" w:lastColumn="0" w:noHBand="0" w:noVBand="1"/>
      </w:tblPr>
      <w:tblGrid>
        <w:gridCol w:w="3032"/>
      </w:tblGrid>
      <w:tr w:rsidR="002719B8" w:rsidRPr="007C5983" w14:paraId="13D267B6" w14:textId="77777777" w:rsidTr="000C30B8">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100" w:firstRow="0" w:lastRow="0" w:firstColumn="1" w:lastColumn="0" w:oddVBand="0" w:evenVBand="0" w:oddHBand="0" w:evenHBand="0" w:firstRowFirstColumn="1" w:firstRowLastColumn="0" w:lastRowFirstColumn="0" w:lastRowLastColumn="0"/>
            <w:tcW w:w="3032" w:type="dxa"/>
          </w:tcPr>
          <w:p w14:paraId="28D87A23" w14:textId="77777777" w:rsidR="002719B8" w:rsidRPr="007C5983" w:rsidRDefault="002719B8" w:rsidP="002719B8">
            <w:pPr>
              <w:jc w:val="right"/>
              <w:rPr>
                <w:sz w:val="18"/>
                <w:szCs w:val="18"/>
              </w:rPr>
            </w:pPr>
          </w:p>
        </w:tc>
      </w:tr>
    </w:tbl>
    <w:p w14:paraId="09E1602D" w14:textId="77777777" w:rsidR="00C35FB1" w:rsidRDefault="003B101F" w:rsidP="00FB555C">
      <w:pPr>
        <w:pStyle w:val="SMainTitle"/>
      </w:pPr>
      <w:r>
        <w:rPr>
          <w:noProof/>
        </w:rPr>
        <mc:AlternateContent>
          <mc:Choice Requires="wps">
            <w:drawing>
              <wp:anchor distT="0" distB="0" distL="114300" distR="114300" simplePos="0" relativeHeight="251656704" behindDoc="0" locked="0" layoutInCell="1" allowOverlap="1" wp14:anchorId="2DAC88D9" wp14:editId="4F0AB55D">
                <wp:simplePos x="0" y="0"/>
                <wp:positionH relativeFrom="column">
                  <wp:posOffset>3810</wp:posOffset>
                </wp:positionH>
                <wp:positionV relativeFrom="paragraph">
                  <wp:posOffset>-132716</wp:posOffset>
                </wp:positionV>
                <wp:extent cx="6172200" cy="84296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6172200" cy="842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7BE46" w14:textId="77777777" w:rsidR="0029588A" w:rsidRPr="006A783F" w:rsidRDefault="0029588A" w:rsidP="006A783F">
                            <w:pPr>
                              <w:pStyle w:val="SMainTitle"/>
                            </w:pPr>
                            <w:r>
                              <w:t>Guide for Testing</w:t>
                            </w:r>
                          </w:p>
                          <w:p w14:paraId="7E8B3AEC" w14:textId="3FFD0947" w:rsidR="0029588A" w:rsidRDefault="0029588A" w:rsidP="006A783F">
                            <w:pPr>
                              <w:pStyle w:val="SSubMainTitle"/>
                            </w:pPr>
                            <w:r>
                              <w:t>Best Practices for Optimal P</w:t>
                            </w:r>
                            <w:r w:rsidR="005B6577">
                              <w:t xml:space="preserve">erformance of </w:t>
                            </w:r>
                            <w:r w:rsidR="00C120A7">
                              <w:t>MorphoFace Version 2.0.1</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AC88D9" id="_x0000_t202" coordsize="21600,21600" o:spt="202" path="m,l,21600r21600,l21600,xe">
                <v:stroke joinstyle="miter"/>
                <v:path gradientshapeok="t" o:connecttype="rect"/>
              </v:shapetype>
              <v:shape id="Zone de texte 2" o:spid="_x0000_s1026" type="#_x0000_t202" style="position:absolute;left:0;text-align:left;margin-left:.3pt;margin-top:-10.45pt;width:486pt;height:663.7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" filled="f" stroked="f" strokeweight=".5pt">
                <v:textbox>
                  <w:txbxContent>
                    <w:p w14:paraId="1D37BE46" w14:textId="77777777" w:rsidR="0029588A" w:rsidRPr="006A783F" w:rsidRDefault="0029588A" w:rsidP="006A783F">
                      <w:pPr>
                        <w:pStyle w:val="SMainTitle"/>
                      </w:pPr>
                      <w:r>
                        <w:t>Guide for Testing</w:t>
                      </w:r>
                    </w:p>
                    <w:p w14:paraId="7E8B3AEC" w14:textId="3FFD0947" w:rsidR="0029588A" w:rsidRDefault="0029588A" w:rsidP="006A783F">
                      <w:pPr>
                        <w:pStyle w:val="SSubMainTitle"/>
                      </w:pPr>
                      <w:r>
                        <w:t>Best Practices for Optimal P</w:t>
                      </w:r>
                      <w:r w:rsidR="005B6577">
                        <w:t xml:space="preserve">erformance of </w:t>
                      </w:r>
                      <w:proofErr w:type="spellStart"/>
                      <w:r w:rsidR="00C120A7">
                        <w:t>MorphoFace</w:t>
                      </w:r>
                      <w:proofErr w:type="spellEnd"/>
                      <w:r w:rsidR="00C120A7">
                        <w:t xml:space="preserve"> Version 2.0.1</w:t>
                      </w:r>
                      <w:r>
                        <w:t xml:space="preserve"> </w:t>
                      </w:r>
                    </w:p>
                  </w:txbxContent>
                </v:textbox>
              </v:shape>
            </w:pict>
          </mc:Fallback>
        </mc:AlternateContent>
      </w:r>
    </w:p>
    <w:p w14:paraId="26335486" w14:textId="77777777" w:rsidR="00FB555C" w:rsidRDefault="00FB555C" w:rsidP="00FB555C"/>
    <w:p w14:paraId="1A3E58AC" w14:textId="77777777" w:rsidR="003B101F" w:rsidRDefault="003B101F" w:rsidP="00FB555C"/>
    <w:p w14:paraId="64DC769B" w14:textId="77777777" w:rsidR="003B101F" w:rsidRDefault="003B101F" w:rsidP="00FB555C"/>
    <w:p w14:paraId="78BEF405" w14:textId="77777777" w:rsidR="003B101F" w:rsidRDefault="003B101F" w:rsidP="00FB555C"/>
    <w:p w14:paraId="50A44A3E" w14:textId="77777777" w:rsidR="003B101F" w:rsidRDefault="003B101F" w:rsidP="00FB555C"/>
    <w:p w14:paraId="49C1120D" w14:textId="77777777" w:rsidR="003B101F" w:rsidRDefault="003B101F" w:rsidP="00FB555C"/>
    <w:p w14:paraId="0EDE5B49" w14:textId="77777777" w:rsidR="003B101F" w:rsidRDefault="003B101F" w:rsidP="00FB555C"/>
    <w:p w14:paraId="0360BBD7" w14:textId="77777777" w:rsidR="003B101F" w:rsidRDefault="003B101F" w:rsidP="00FB555C"/>
    <w:p w14:paraId="3112E30D" w14:textId="77777777" w:rsidR="003B101F" w:rsidRDefault="003B101F" w:rsidP="00FB555C"/>
    <w:p w14:paraId="3C9D2930" w14:textId="77777777" w:rsidR="003B101F" w:rsidRDefault="003B101F" w:rsidP="00FB555C"/>
    <w:p w14:paraId="7441EA81" w14:textId="77777777" w:rsidR="003B101F" w:rsidRDefault="003B101F" w:rsidP="00FB555C"/>
    <w:p w14:paraId="1FCE4F6D" w14:textId="77777777" w:rsidR="003B101F" w:rsidRPr="00FB555C" w:rsidRDefault="003B101F" w:rsidP="00FB555C"/>
    <w:p w14:paraId="48C9C61D" w14:textId="77777777" w:rsidR="003B101F" w:rsidRDefault="003B101F" w:rsidP="00E67F6A">
      <w:pPr>
        <w:pStyle w:val="SIntroduction"/>
        <w:rPr>
          <w:noProof/>
        </w:rPr>
      </w:pPr>
    </w:p>
    <w:p w14:paraId="7FC2253E" w14:textId="77777777" w:rsidR="003B101F" w:rsidRDefault="003B101F" w:rsidP="00E67F6A">
      <w:pPr>
        <w:pStyle w:val="SIntroduction"/>
        <w:rPr>
          <w:noProof/>
        </w:rPr>
      </w:pPr>
    </w:p>
    <w:p w14:paraId="561BAC24" w14:textId="77777777" w:rsidR="003B101F" w:rsidRDefault="003B101F" w:rsidP="00E67F6A">
      <w:pPr>
        <w:pStyle w:val="SIntroduction"/>
        <w:rPr>
          <w:noProof/>
        </w:rPr>
      </w:pPr>
    </w:p>
    <w:p w14:paraId="7EA7BB37" w14:textId="77777777" w:rsidR="003B101F" w:rsidRDefault="003B101F" w:rsidP="00E67F6A">
      <w:pPr>
        <w:pStyle w:val="SIntroduction"/>
        <w:rPr>
          <w:noProof/>
        </w:rPr>
      </w:pPr>
    </w:p>
    <w:p w14:paraId="03C61A88" w14:textId="77777777" w:rsidR="003B101F" w:rsidRDefault="003B101F" w:rsidP="00E67F6A">
      <w:pPr>
        <w:pStyle w:val="SIntroduction"/>
        <w:rPr>
          <w:noProof/>
        </w:rPr>
      </w:pPr>
    </w:p>
    <w:p w14:paraId="61F47619" w14:textId="77777777" w:rsidR="003B101F" w:rsidRDefault="003B101F" w:rsidP="00E67F6A">
      <w:pPr>
        <w:pStyle w:val="SIntroduction"/>
        <w:rPr>
          <w:noProof/>
        </w:rPr>
      </w:pPr>
    </w:p>
    <w:p w14:paraId="7A637ABD" w14:textId="77777777" w:rsidR="003B101F" w:rsidRDefault="003B101F" w:rsidP="00E67F6A">
      <w:pPr>
        <w:pStyle w:val="SIntroduction"/>
        <w:rPr>
          <w:noProof/>
        </w:rPr>
      </w:pPr>
    </w:p>
    <w:p w14:paraId="5568A6CF" w14:textId="77777777" w:rsidR="003B101F" w:rsidRDefault="003B101F" w:rsidP="00E67F6A">
      <w:pPr>
        <w:pStyle w:val="SIntroduction"/>
        <w:rPr>
          <w:noProof/>
        </w:rPr>
      </w:pPr>
    </w:p>
    <w:p w14:paraId="2AD440AC" w14:textId="77777777" w:rsidR="003B101F" w:rsidRDefault="003B101F" w:rsidP="00E67F6A">
      <w:pPr>
        <w:pStyle w:val="SIntroduction"/>
        <w:rPr>
          <w:noProof/>
        </w:rPr>
      </w:pPr>
    </w:p>
    <w:p w14:paraId="2BC1C86C" w14:textId="77777777" w:rsidR="003B101F" w:rsidRDefault="003B101F" w:rsidP="00E67F6A">
      <w:pPr>
        <w:pStyle w:val="SIntroduction"/>
        <w:rPr>
          <w:noProof/>
        </w:rPr>
      </w:pPr>
    </w:p>
    <w:p w14:paraId="4432AB14" w14:textId="77777777" w:rsidR="003B101F" w:rsidRDefault="003B101F" w:rsidP="00E67F6A">
      <w:pPr>
        <w:pStyle w:val="SIntroduction"/>
        <w:rPr>
          <w:noProof/>
        </w:rPr>
      </w:pPr>
    </w:p>
    <w:p w14:paraId="66DA01EB" w14:textId="77777777" w:rsidR="003B101F" w:rsidRDefault="003B101F" w:rsidP="00E67F6A">
      <w:pPr>
        <w:pStyle w:val="SIntroduction"/>
        <w:rPr>
          <w:noProof/>
        </w:rPr>
      </w:pPr>
    </w:p>
    <w:p w14:paraId="5488848A" w14:textId="77777777" w:rsidR="003B101F" w:rsidRDefault="003B101F" w:rsidP="00E67F6A">
      <w:pPr>
        <w:pStyle w:val="SIntroduction"/>
        <w:rPr>
          <w:noProof/>
        </w:rPr>
      </w:pPr>
    </w:p>
    <w:p w14:paraId="145178C1" w14:textId="77777777" w:rsidR="003B101F" w:rsidRDefault="003B101F" w:rsidP="00E67F6A">
      <w:pPr>
        <w:pStyle w:val="SIntroduction"/>
        <w:rPr>
          <w:noProof/>
        </w:rPr>
      </w:pPr>
    </w:p>
    <w:p w14:paraId="149236B1" w14:textId="77777777" w:rsidR="006A783F" w:rsidRDefault="00BF7B03" w:rsidP="006A783F">
      <w:pPr>
        <w:jc w:val="center"/>
        <w:rPr>
          <w:noProof/>
        </w:rPr>
      </w:pPr>
      <w:r>
        <w:rPr>
          <w:noProof/>
        </w:rPr>
        <w:lastRenderedPageBreak/>
        <mc:AlternateContent>
          <mc:Choice Requires="wps">
            <w:drawing>
              <wp:anchor distT="0" distB="0" distL="114300" distR="114300" simplePos="0" relativeHeight="251658752" behindDoc="0" locked="0" layoutInCell="1" allowOverlap="1" wp14:anchorId="68DC8407" wp14:editId="6EC1F92D">
                <wp:simplePos x="0" y="0"/>
                <wp:positionH relativeFrom="column">
                  <wp:posOffset>491490</wp:posOffset>
                </wp:positionH>
                <wp:positionV relativeFrom="paragraph">
                  <wp:posOffset>-54610</wp:posOffset>
                </wp:positionV>
                <wp:extent cx="5229225" cy="8503920"/>
                <wp:effectExtent l="0" t="0" r="9525" b="0"/>
                <wp:wrapTopAndBottom/>
                <wp:docPr id="7" name="Zone de texte 7"/>
                <wp:cNvGraphicFramePr/>
                <a:graphic xmlns:a="http://schemas.openxmlformats.org/drawingml/2006/main">
                  <a:graphicData uri="http://schemas.microsoft.com/office/word/2010/wordprocessingShape">
                    <wps:wsp>
                      <wps:cNvSpPr txBox="1"/>
                      <wps:spPr>
                        <a:xfrm>
                          <a:off x="0" y="0"/>
                          <a:ext cx="5229225" cy="8503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5FBBC" w14:textId="77777777" w:rsidR="0029588A" w:rsidRPr="00B81C8B" w:rsidRDefault="0029588A" w:rsidP="00C4424A">
                            <w:pPr>
                              <w:pStyle w:val="SSubMainTitle"/>
                            </w:pPr>
                            <w:r>
                              <w:t>Confidentiality</w:t>
                            </w:r>
                            <w:r w:rsidRPr="00B81C8B">
                              <w:t xml:space="preserve"> </w:t>
                            </w:r>
                            <w:r>
                              <w:t>Rules</w:t>
                            </w:r>
                          </w:p>
                          <w:p w14:paraId="24870A34" w14:textId="77777777" w:rsidR="0029588A" w:rsidRDefault="0029588A" w:rsidP="00B32E18">
                            <w:pPr>
                              <w:rPr>
                                <w:color w:val="636362" w:themeColor="text2"/>
                                <w:sz w:val="24"/>
                                <w:szCs w:val="24"/>
                              </w:rPr>
                            </w:pPr>
                          </w:p>
                          <w:p w14:paraId="6B9F3B7D" w14:textId="77777777" w:rsidR="0029588A" w:rsidRDefault="0029588A" w:rsidP="00B32E18">
                            <w:pPr>
                              <w:rPr>
                                <w:color w:val="636362" w:themeColor="text2"/>
                                <w:sz w:val="24"/>
                                <w:szCs w:val="24"/>
                              </w:rPr>
                            </w:pPr>
                          </w:p>
                          <w:p w14:paraId="56BA1901" w14:textId="77777777" w:rsidR="0029588A" w:rsidRPr="00C4424A" w:rsidRDefault="0029588A" w:rsidP="000F11E4">
                            <w:pPr>
                              <w:rPr>
                                <w:color w:val="636362" w:themeColor="text2"/>
                                <w:szCs w:val="20"/>
                              </w:rPr>
                            </w:pPr>
                            <w:r w:rsidRPr="00C4424A">
                              <w:rPr>
                                <w:color w:val="636362" w:themeColor="text2"/>
                                <w:szCs w:val="20"/>
                              </w:rPr>
                              <w:t xml:space="preserve">All information presented within this document is owned by IDEMIA. </w:t>
                            </w:r>
                          </w:p>
                          <w:p w14:paraId="3C5E1919" w14:textId="77777777" w:rsidR="0029588A" w:rsidRPr="00C4424A" w:rsidRDefault="0029588A" w:rsidP="000F11E4">
                            <w:pPr>
                              <w:rPr>
                                <w:color w:val="636362" w:themeColor="text2"/>
                                <w:szCs w:val="20"/>
                              </w:rPr>
                            </w:pPr>
                          </w:p>
                          <w:p w14:paraId="00F5B6D7" w14:textId="77777777" w:rsidR="0029588A" w:rsidRPr="00C4424A" w:rsidRDefault="0029588A" w:rsidP="000F11E4">
                            <w:pPr>
                              <w:rPr>
                                <w:color w:val="636362" w:themeColor="text2"/>
                                <w:szCs w:val="20"/>
                              </w:rPr>
                            </w:pPr>
                          </w:p>
                          <w:p w14:paraId="6D741904" w14:textId="77777777" w:rsidR="0029588A" w:rsidRPr="00C4424A" w:rsidRDefault="0029588A" w:rsidP="000F11E4">
                            <w:pPr>
                              <w:rPr>
                                <w:color w:val="636362" w:themeColor="text2"/>
                                <w:szCs w:val="20"/>
                              </w:rPr>
                            </w:pPr>
                            <w:r w:rsidRPr="00C4424A">
                              <w:rPr>
                                <w:color w:val="636362" w:themeColor="text2"/>
                                <w:szCs w:val="20"/>
                              </w:rPr>
                              <w:t>This  document  has  been  assigned  a  2nd  category classification  level.  This  implies  that  the  information contained within is considered to be confidential and cannot be freely distributed outside of IDEMIA.</w:t>
                            </w:r>
                          </w:p>
                          <w:p w14:paraId="19F0902A" w14:textId="77777777" w:rsidR="0029588A" w:rsidRPr="00C4424A" w:rsidRDefault="0029588A" w:rsidP="000F11E4">
                            <w:pPr>
                              <w:rPr>
                                <w:color w:val="636362" w:themeColor="text2"/>
                                <w:szCs w:val="20"/>
                              </w:rPr>
                            </w:pPr>
                          </w:p>
                          <w:p w14:paraId="3CD754E1" w14:textId="77777777" w:rsidR="0029588A" w:rsidRPr="00C4424A" w:rsidRDefault="0029588A" w:rsidP="000F11E4">
                            <w:pPr>
                              <w:rPr>
                                <w:color w:val="636362" w:themeColor="text2"/>
                                <w:szCs w:val="20"/>
                              </w:rPr>
                            </w:pPr>
                            <w:r w:rsidRPr="00C4424A">
                              <w:rPr>
                                <w:color w:val="636362" w:themeColor="text2"/>
                                <w:szCs w:val="20"/>
                              </w:rPr>
                              <w:t>The statement “Reproduction and disclosure prohibited” appears on each and every page.</w:t>
                            </w:r>
                          </w:p>
                          <w:p w14:paraId="2BE0095E" w14:textId="77777777" w:rsidR="0029588A" w:rsidRPr="00C4424A" w:rsidRDefault="0029588A" w:rsidP="000F11E4">
                            <w:pPr>
                              <w:rPr>
                                <w:color w:val="636362" w:themeColor="text2"/>
                                <w:szCs w:val="20"/>
                              </w:rPr>
                            </w:pPr>
                          </w:p>
                          <w:p w14:paraId="4CD41584" w14:textId="77777777" w:rsidR="0029588A" w:rsidRPr="00C4424A" w:rsidRDefault="0029588A" w:rsidP="000F11E4">
                            <w:pPr>
                              <w:rPr>
                                <w:color w:val="636362" w:themeColor="text2"/>
                                <w:szCs w:val="20"/>
                              </w:rPr>
                            </w:pPr>
                            <w:r w:rsidRPr="00C4424A">
                              <w:rPr>
                                <w:color w:val="636362" w:themeColor="text2"/>
                                <w:szCs w:val="20"/>
                              </w:rPr>
                              <w:t>Reproduction prohibited means that this document may not be reproduced by any means including photocopy or photographs, without written permission from IDEMIA.  Reproduction is limited to the number of working copies needed by the people concerned with this document for the use stated in the contract existing between IDEMIA and the outside recipient.</w:t>
                            </w:r>
                          </w:p>
                          <w:p w14:paraId="7F4A55E5" w14:textId="77777777" w:rsidR="0029588A" w:rsidRPr="00C4424A" w:rsidRDefault="0029588A" w:rsidP="000F11E4">
                            <w:pPr>
                              <w:rPr>
                                <w:color w:val="636362" w:themeColor="text2"/>
                                <w:szCs w:val="20"/>
                              </w:rPr>
                            </w:pPr>
                          </w:p>
                          <w:p w14:paraId="61CE3670" w14:textId="77777777" w:rsidR="0029588A" w:rsidRPr="00C4424A" w:rsidRDefault="0029588A" w:rsidP="000F11E4">
                            <w:pPr>
                              <w:rPr>
                                <w:color w:val="636362" w:themeColor="text2"/>
                                <w:szCs w:val="20"/>
                              </w:rPr>
                            </w:pPr>
                            <w:r w:rsidRPr="00C4424A">
                              <w:rPr>
                                <w:color w:val="636362" w:themeColor="text2"/>
                                <w:szCs w:val="20"/>
                              </w:rPr>
                              <w:t>Disclosure prohibited means that any person outside of  IDEMIA  who receives this document is not allowed to transmit any of the information contained within in any form whatsoever: orally, by  Processor Unit  network, telephone,  slides,  photographs,  video  tape  etc.  to  any  person  not  directly  concerned  with  the  information contained in the document. Disclosure is limited to persons concerned with this document for the use stated in the contract existing between IDEMIA and the outside recipient.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C8407" id="Zone de texte 7" o:spid="_x0000_s1027" type="#_x0000_t202" style="position:absolute;left:0;text-align:left;margin-left:38.7pt;margin-top:-4.3pt;width:411.75pt;height:669.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" fillcolor="white [3201]" stroked="f" strokeweight=".5pt">
                <v:textbox>
                  <w:txbxContent>
                    <w:p w14:paraId="14B5FBBC" w14:textId="77777777" w:rsidR="0029588A" w:rsidRPr="00B81C8B" w:rsidRDefault="0029588A" w:rsidP="00C4424A">
                      <w:pPr>
                        <w:pStyle w:val="SSubMainTitle"/>
                      </w:pPr>
                      <w:r>
                        <w:t>Confidentiality</w:t>
                      </w:r>
                      <w:r w:rsidRPr="00B81C8B">
                        <w:t xml:space="preserve"> </w:t>
                      </w:r>
                      <w:r>
                        <w:t>Rules</w:t>
                      </w:r>
                    </w:p>
                    <w:p w14:paraId="24870A34" w14:textId="77777777" w:rsidR="0029588A" w:rsidRDefault="0029588A" w:rsidP="00B32E18">
                      <w:pPr>
                        <w:rPr>
                          <w:color w:val="636362" w:themeColor="text2"/>
                          <w:sz w:val="24"/>
                          <w:szCs w:val="24"/>
                        </w:rPr>
                      </w:pPr>
                    </w:p>
                    <w:p w14:paraId="6B9F3B7D" w14:textId="77777777" w:rsidR="0029588A" w:rsidRDefault="0029588A" w:rsidP="00B32E18">
                      <w:pPr>
                        <w:rPr>
                          <w:color w:val="636362" w:themeColor="text2"/>
                          <w:sz w:val="24"/>
                          <w:szCs w:val="24"/>
                        </w:rPr>
                      </w:pPr>
                    </w:p>
                    <w:p w14:paraId="56BA1901" w14:textId="77777777" w:rsidR="0029588A" w:rsidRPr="00C4424A" w:rsidRDefault="0029588A" w:rsidP="000F11E4">
                      <w:pPr>
                        <w:rPr>
                          <w:color w:val="636362" w:themeColor="text2"/>
                          <w:szCs w:val="20"/>
                        </w:rPr>
                      </w:pPr>
                      <w:r w:rsidRPr="00C4424A">
                        <w:rPr>
                          <w:color w:val="636362" w:themeColor="text2"/>
                          <w:szCs w:val="20"/>
                        </w:rPr>
                        <w:t xml:space="preserve">All information presented within this document </w:t>
                      </w:r>
                      <w:proofErr w:type="gramStart"/>
                      <w:r w:rsidRPr="00C4424A">
                        <w:rPr>
                          <w:color w:val="636362" w:themeColor="text2"/>
                          <w:szCs w:val="20"/>
                        </w:rPr>
                        <w:t>is owned</w:t>
                      </w:r>
                      <w:proofErr w:type="gramEnd"/>
                      <w:r w:rsidRPr="00C4424A">
                        <w:rPr>
                          <w:color w:val="636362" w:themeColor="text2"/>
                          <w:szCs w:val="20"/>
                        </w:rPr>
                        <w:t xml:space="preserve"> by IDEMIA. </w:t>
                      </w:r>
                    </w:p>
                    <w:p w14:paraId="3C5E1919" w14:textId="77777777" w:rsidR="0029588A" w:rsidRPr="00C4424A" w:rsidRDefault="0029588A" w:rsidP="000F11E4">
                      <w:pPr>
                        <w:rPr>
                          <w:color w:val="636362" w:themeColor="text2"/>
                          <w:szCs w:val="20"/>
                        </w:rPr>
                      </w:pPr>
                    </w:p>
                    <w:p w14:paraId="00F5B6D7" w14:textId="77777777" w:rsidR="0029588A" w:rsidRPr="00C4424A" w:rsidRDefault="0029588A" w:rsidP="000F11E4">
                      <w:pPr>
                        <w:rPr>
                          <w:color w:val="636362" w:themeColor="text2"/>
                          <w:szCs w:val="20"/>
                        </w:rPr>
                      </w:pPr>
                    </w:p>
                    <w:p w14:paraId="6D741904" w14:textId="77777777" w:rsidR="0029588A" w:rsidRPr="00C4424A" w:rsidRDefault="0029588A" w:rsidP="000F11E4">
                      <w:pPr>
                        <w:rPr>
                          <w:color w:val="636362" w:themeColor="text2"/>
                          <w:szCs w:val="20"/>
                        </w:rPr>
                      </w:pPr>
                      <w:r w:rsidRPr="00C4424A">
                        <w:rPr>
                          <w:color w:val="636362" w:themeColor="text2"/>
                          <w:szCs w:val="20"/>
                        </w:rPr>
                        <w:t xml:space="preserve">This  document  has  been  assigned  a  2nd  category classification  level.  </w:t>
                      </w:r>
                      <w:proofErr w:type="gramStart"/>
                      <w:r w:rsidRPr="00C4424A">
                        <w:rPr>
                          <w:color w:val="636362" w:themeColor="text2"/>
                          <w:szCs w:val="20"/>
                        </w:rPr>
                        <w:t>This  implies</w:t>
                      </w:r>
                      <w:proofErr w:type="gramEnd"/>
                      <w:r w:rsidRPr="00C4424A">
                        <w:rPr>
                          <w:color w:val="636362" w:themeColor="text2"/>
                          <w:szCs w:val="20"/>
                        </w:rPr>
                        <w:t xml:space="preserve">  that  the  information contained within is considered to be confidential and cannot be freely distributed outside of IDEMIA.</w:t>
                      </w:r>
                    </w:p>
                    <w:p w14:paraId="19F0902A" w14:textId="77777777" w:rsidR="0029588A" w:rsidRPr="00C4424A" w:rsidRDefault="0029588A" w:rsidP="000F11E4">
                      <w:pPr>
                        <w:rPr>
                          <w:color w:val="636362" w:themeColor="text2"/>
                          <w:szCs w:val="20"/>
                        </w:rPr>
                      </w:pPr>
                    </w:p>
                    <w:p w14:paraId="3CD754E1" w14:textId="77777777" w:rsidR="0029588A" w:rsidRPr="00C4424A" w:rsidRDefault="0029588A" w:rsidP="000F11E4">
                      <w:pPr>
                        <w:rPr>
                          <w:color w:val="636362" w:themeColor="text2"/>
                          <w:szCs w:val="20"/>
                        </w:rPr>
                      </w:pPr>
                      <w:r w:rsidRPr="00C4424A">
                        <w:rPr>
                          <w:color w:val="636362" w:themeColor="text2"/>
                          <w:szCs w:val="20"/>
                        </w:rPr>
                        <w:t xml:space="preserve">The statement “Reproduction and disclosure prohibited” appears on </w:t>
                      </w:r>
                      <w:proofErr w:type="gramStart"/>
                      <w:r w:rsidRPr="00C4424A">
                        <w:rPr>
                          <w:color w:val="636362" w:themeColor="text2"/>
                          <w:szCs w:val="20"/>
                        </w:rPr>
                        <w:t>each and every</w:t>
                      </w:r>
                      <w:proofErr w:type="gramEnd"/>
                      <w:r w:rsidRPr="00C4424A">
                        <w:rPr>
                          <w:color w:val="636362" w:themeColor="text2"/>
                          <w:szCs w:val="20"/>
                        </w:rPr>
                        <w:t xml:space="preserve"> page.</w:t>
                      </w:r>
                    </w:p>
                    <w:p w14:paraId="2BE0095E" w14:textId="77777777" w:rsidR="0029588A" w:rsidRPr="00C4424A" w:rsidRDefault="0029588A" w:rsidP="000F11E4">
                      <w:pPr>
                        <w:rPr>
                          <w:color w:val="636362" w:themeColor="text2"/>
                          <w:szCs w:val="20"/>
                        </w:rPr>
                      </w:pPr>
                    </w:p>
                    <w:p w14:paraId="4CD41584" w14:textId="77777777" w:rsidR="0029588A" w:rsidRPr="00C4424A" w:rsidRDefault="0029588A" w:rsidP="000F11E4">
                      <w:pPr>
                        <w:rPr>
                          <w:color w:val="636362" w:themeColor="text2"/>
                          <w:szCs w:val="20"/>
                        </w:rPr>
                      </w:pPr>
                      <w:r w:rsidRPr="00C4424A">
                        <w:rPr>
                          <w:color w:val="636362" w:themeColor="text2"/>
                          <w:szCs w:val="20"/>
                        </w:rPr>
                        <w:t xml:space="preserve">Reproduction prohibited means that this document </w:t>
                      </w:r>
                      <w:proofErr w:type="gramStart"/>
                      <w:r w:rsidRPr="00C4424A">
                        <w:rPr>
                          <w:color w:val="636362" w:themeColor="text2"/>
                          <w:szCs w:val="20"/>
                        </w:rPr>
                        <w:t>may not be reproduced</w:t>
                      </w:r>
                      <w:proofErr w:type="gramEnd"/>
                      <w:r w:rsidRPr="00C4424A">
                        <w:rPr>
                          <w:color w:val="636362" w:themeColor="text2"/>
                          <w:szCs w:val="20"/>
                        </w:rPr>
                        <w:t xml:space="preserve"> by any means including photocopy or photographs, without written permission from IDEMIA.  Reproduction is limited to the number of working copies needed by the people concerned with this document for the use stated in the contract existing between IDEMIA and the outside recipient.</w:t>
                      </w:r>
                    </w:p>
                    <w:p w14:paraId="7F4A55E5" w14:textId="77777777" w:rsidR="0029588A" w:rsidRPr="00C4424A" w:rsidRDefault="0029588A" w:rsidP="000F11E4">
                      <w:pPr>
                        <w:rPr>
                          <w:color w:val="636362" w:themeColor="text2"/>
                          <w:szCs w:val="20"/>
                        </w:rPr>
                      </w:pPr>
                    </w:p>
                    <w:p w14:paraId="61CE3670" w14:textId="77777777" w:rsidR="0029588A" w:rsidRPr="00C4424A" w:rsidRDefault="0029588A" w:rsidP="000F11E4">
                      <w:pPr>
                        <w:rPr>
                          <w:color w:val="636362" w:themeColor="text2"/>
                          <w:szCs w:val="20"/>
                        </w:rPr>
                      </w:pPr>
                      <w:r w:rsidRPr="00C4424A">
                        <w:rPr>
                          <w:color w:val="636362" w:themeColor="text2"/>
                          <w:szCs w:val="20"/>
                        </w:rPr>
                        <w:t xml:space="preserve">Disclosure prohibited means that any person outside of  IDEMIA  who receives this document is not allowed to transmit any of the information contained within in any form whatsoever: orally, by  Processor Unit  network, telephone,  slides,  photographs,  video  tape  etc.  </w:t>
                      </w:r>
                      <w:proofErr w:type="gramStart"/>
                      <w:r w:rsidRPr="00C4424A">
                        <w:rPr>
                          <w:color w:val="636362" w:themeColor="text2"/>
                          <w:szCs w:val="20"/>
                        </w:rPr>
                        <w:t>to  any</w:t>
                      </w:r>
                      <w:proofErr w:type="gramEnd"/>
                      <w:r w:rsidRPr="00C4424A">
                        <w:rPr>
                          <w:color w:val="636362" w:themeColor="text2"/>
                          <w:szCs w:val="20"/>
                        </w:rPr>
                        <w:t xml:space="preserve">  person  not  directly  concerned  with  the  information contained in the document. Disclosure is limited to persons concerned with this document for the use stated in the contract existing between IDEMIA and the outside recipient.</w:t>
                      </w:r>
                    </w:p>
                  </w:txbxContent>
                </v:textbox>
                <w10:wrap type="topAndBottom"/>
              </v:shape>
            </w:pict>
          </mc:Fallback>
        </mc:AlternateContent>
      </w:r>
    </w:p>
    <w:p w14:paraId="4848EF14" w14:textId="77777777" w:rsidR="0011239F" w:rsidRDefault="0011239F" w:rsidP="00600B5F">
      <w:pPr>
        <w:pStyle w:val="SIndentedText"/>
        <w:rPr>
          <w:noProof/>
        </w:rPr>
      </w:pPr>
    </w:p>
    <w:p w14:paraId="3108B6BF" w14:textId="77777777" w:rsidR="0011239F" w:rsidRDefault="0011239F" w:rsidP="00600B5F">
      <w:pPr>
        <w:pStyle w:val="SIndentedText"/>
        <w:rPr>
          <w:noProof/>
        </w:rPr>
      </w:pPr>
    </w:p>
    <w:p w14:paraId="3657871E" w14:textId="77777777" w:rsidR="0011239F" w:rsidRDefault="0011239F" w:rsidP="00600B5F">
      <w:pPr>
        <w:pStyle w:val="SIndentedText"/>
        <w:rPr>
          <w:noProof/>
        </w:rPr>
      </w:pPr>
    </w:p>
    <w:p w14:paraId="56E7598C" w14:textId="77777777" w:rsidR="0011239F" w:rsidRDefault="0011239F" w:rsidP="00600B5F">
      <w:pPr>
        <w:pStyle w:val="SIndentedText"/>
        <w:rPr>
          <w:noProof/>
        </w:rPr>
      </w:pPr>
    </w:p>
    <w:p w14:paraId="04632CED" w14:textId="77777777" w:rsidR="006A783F" w:rsidRDefault="006A783F" w:rsidP="00600B5F">
      <w:pPr>
        <w:pStyle w:val="SIndentedText"/>
        <w:rPr>
          <w:noProof/>
        </w:rPr>
      </w:pPr>
    </w:p>
    <w:p w14:paraId="6BBF2423" w14:textId="77777777" w:rsidR="006A783F" w:rsidRDefault="006A783F" w:rsidP="00600B5F">
      <w:pPr>
        <w:pStyle w:val="SIndentedText"/>
        <w:rPr>
          <w:noProof/>
        </w:rPr>
      </w:pPr>
    </w:p>
    <w:p w14:paraId="1EDA3AB8" w14:textId="77777777" w:rsidR="006A783F" w:rsidRDefault="006A783F" w:rsidP="00600B5F">
      <w:pPr>
        <w:pStyle w:val="SIndentedText"/>
        <w:rPr>
          <w:noProof/>
        </w:rPr>
      </w:pPr>
    </w:p>
    <w:sdt>
      <w:sdtPr>
        <w:rPr>
          <w:color w:val="000000" w:themeColor="text1"/>
          <w:sz w:val="20"/>
          <w:szCs w:val="22"/>
          <w:lang w:eastAsia="en-US"/>
        </w:rPr>
        <w:id w:val="437726388"/>
        <w:docPartObj>
          <w:docPartGallery w:val="Table of Contents"/>
          <w:docPartUnique/>
        </w:docPartObj>
      </w:sdtPr>
      <w:sdtEndPr/>
      <w:sdtContent>
        <w:p w14:paraId="350B5CD1" w14:textId="77777777" w:rsidR="00FF3309" w:rsidRDefault="00FF3309">
          <w:pPr>
            <w:pStyle w:val="TOCHeading"/>
          </w:pPr>
          <w:r>
            <w:t>Table of Contents</w:t>
          </w:r>
        </w:p>
        <w:p w14:paraId="4261B59E" w14:textId="38F6D3F2" w:rsidR="00554B26" w:rsidRDefault="00FF3309">
          <w:pPr>
            <w:pStyle w:val="TOC1"/>
            <w:tabs>
              <w:tab w:val="right" w:leader="dot" w:pos="9628"/>
            </w:tabs>
            <w:rPr>
              <w:rFonts w:eastAsiaTheme="minorEastAsia"/>
              <w:b w:val="0"/>
              <w:noProof/>
              <w:color w:val="auto"/>
              <w:sz w:val="22"/>
            </w:rPr>
          </w:pPr>
          <w:r>
            <w:fldChar w:fldCharType="begin"/>
          </w:r>
          <w:r>
            <w:instrText xml:space="preserve"> TOC \o "1-3" \h \z \u </w:instrText>
          </w:r>
          <w:r>
            <w:fldChar w:fldCharType="separate"/>
          </w:r>
          <w:hyperlink w:anchor="_Toc500851670" w:history="1">
            <w:r w:rsidR="00554B26" w:rsidRPr="00DE2624">
              <w:rPr>
                <w:rStyle w:val="Hyperlink"/>
                <w:noProof/>
              </w:rPr>
              <w:t>Introduction</w:t>
            </w:r>
            <w:r w:rsidR="00554B26">
              <w:rPr>
                <w:noProof/>
                <w:webHidden/>
              </w:rPr>
              <w:tab/>
            </w:r>
            <w:r w:rsidR="00554B26">
              <w:rPr>
                <w:noProof/>
                <w:webHidden/>
              </w:rPr>
              <w:fldChar w:fldCharType="begin"/>
            </w:r>
            <w:r w:rsidR="00554B26">
              <w:rPr>
                <w:noProof/>
                <w:webHidden/>
              </w:rPr>
              <w:instrText xml:space="preserve"> PAGEREF _Toc500851670 \h </w:instrText>
            </w:r>
            <w:r w:rsidR="00554B26">
              <w:rPr>
                <w:noProof/>
                <w:webHidden/>
              </w:rPr>
            </w:r>
            <w:r w:rsidR="00554B26">
              <w:rPr>
                <w:noProof/>
                <w:webHidden/>
              </w:rPr>
              <w:fldChar w:fldCharType="separate"/>
            </w:r>
            <w:r w:rsidR="00554B26">
              <w:rPr>
                <w:noProof/>
                <w:webHidden/>
              </w:rPr>
              <w:t>4</w:t>
            </w:r>
            <w:r w:rsidR="00554B26">
              <w:rPr>
                <w:noProof/>
                <w:webHidden/>
              </w:rPr>
              <w:fldChar w:fldCharType="end"/>
            </w:r>
          </w:hyperlink>
        </w:p>
        <w:p w14:paraId="398142D8" w14:textId="0C26D43F" w:rsidR="00554B26" w:rsidRDefault="00297A2E">
          <w:pPr>
            <w:pStyle w:val="TOC2"/>
            <w:tabs>
              <w:tab w:val="right" w:leader="dot" w:pos="9628"/>
            </w:tabs>
            <w:rPr>
              <w:rFonts w:eastAsiaTheme="minorEastAsia"/>
              <w:b w:val="0"/>
              <w:noProof/>
              <w:color w:val="auto"/>
              <w:sz w:val="22"/>
            </w:rPr>
          </w:pPr>
          <w:hyperlink w:anchor="_Toc500851671" w:history="1">
            <w:r w:rsidR="00554B26" w:rsidRPr="00DE2624">
              <w:rPr>
                <w:rStyle w:val="Hyperlink"/>
                <w:noProof/>
              </w:rPr>
              <w:t>Purpose and Scope</w:t>
            </w:r>
            <w:r w:rsidR="00554B26">
              <w:rPr>
                <w:noProof/>
                <w:webHidden/>
              </w:rPr>
              <w:tab/>
            </w:r>
            <w:r w:rsidR="00554B26">
              <w:rPr>
                <w:noProof/>
                <w:webHidden/>
              </w:rPr>
              <w:fldChar w:fldCharType="begin"/>
            </w:r>
            <w:r w:rsidR="00554B26">
              <w:rPr>
                <w:noProof/>
                <w:webHidden/>
              </w:rPr>
              <w:instrText xml:space="preserve"> PAGEREF _Toc500851671 \h </w:instrText>
            </w:r>
            <w:r w:rsidR="00554B26">
              <w:rPr>
                <w:noProof/>
                <w:webHidden/>
              </w:rPr>
            </w:r>
            <w:r w:rsidR="00554B26">
              <w:rPr>
                <w:noProof/>
                <w:webHidden/>
              </w:rPr>
              <w:fldChar w:fldCharType="separate"/>
            </w:r>
            <w:r w:rsidR="00554B26">
              <w:rPr>
                <w:noProof/>
                <w:webHidden/>
              </w:rPr>
              <w:t>4</w:t>
            </w:r>
            <w:r w:rsidR="00554B26">
              <w:rPr>
                <w:noProof/>
                <w:webHidden/>
              </w:rPr>
              <w:fldChar w:fldCharType="end"/>
            </w:r>
          </w:hyperlink>
        </w:p>
        <w:p w14:paraId="2EEE2725" w14:textId="6740FDAE" w:rsidR="00554B26" w:rsidRDefault="00297A2E">
          <w:pPr>
            <w:pStyle w:val="TOC2"/>
            <w:tabs>
              <w:tab w:val="right" w:leader="dot" w:pos="9628"/>
            </w:tabs>
            <w:rPr>
              <w:rFonts w:eastAsiaTheme="minorEastAsia"/>
              <w:b w:val="0"/>
              <w:noProof/>
              <w:color w:val="auto"/>
              <w:sz w:val="22"/>
            </w:rPr>
          </w:pPr>
          <w:hyperlink w:anchor="_Toc500851672" w:history="1">
            <w:r w:rsidR="00554B26" w:rsidRPr="00DE2624">
              <w:rPr>
                <w:rStyle w:val="Hyperlink"/>
                <w:noProof/>
              </w:rPr>
              <w:t>About This Document</w:t>
            </w:r>
            <w:r w:rsidR="00554B26">
              <w:rPr>
                <w:noProof/>
                <w:webHidden/>
              </w:rPr>
              <w:tab/>
            </w:r>
            <w:r w:rsidR="00554B26">
              <w:rPr>
                <w:noProof/>
                <w:webHidden/>
              </w:rPr>
              <w:fldChar w:fldCharType="begin"/>
            </w:r>
            <w:r w:rsidR="00554B26">
              <w:rPr>
                <w:noProof/>
                <w:webHidden/>
              </w:rPr>
              <w:instrText xml:space="preserve"> PAGEREF _Toc500851672 \h </w:instrText>
            </w:r>
            <w:r w:rsidR="00554B26">
              <w:rPr>
                <w:noProof/>
                <w:webHidden/>
              </w:rPr>
            </w:r>
            <w:r w:rsidR="00554B26">
              <w:rPr>
                <w:noProof/>
                <w:webHidden/>
              </w:rPr>
              <w:fldChar w:fldCharType="separate"/>
            </w:r>
            <w:r w:rsidR="00554B26">
              <w:rPr>
                <w:noProof/>
                <w:webHidden/>
              </w:rPr>
              <w:t>4</w:t>
            </w:r>
            <w:r w:rsidR="00554B26">
              <w:rPr>
                <w:noProof/>
                <w:webHidden/>
              </w:rPr>
              <w:fldChar w:fldCharType="end"/>
            </w:r>
          </w:hyperlink>
        </w:p>
        <w:p w14:paraId="016085A5" w14:textId="2758B57C" w:rsidR="00554B26" w:rsidRDefault="00297A2E">
          <w:pPr>
            <w:pStyle w:val="TOC2"/>
            <w:tabs>
              <w:tab w:val="right" w:leader="dot" w:pos="9628"/>
            </w:tabs>
            <w:rPr>
              <w:rFonts w:eastAsiaTheme="minorEastAsia"/>
              <w:b w:val="0"/>
              <w:noProof/>
              <w:color w:val="auto"/>
              <w:sz w:val="22"/>
            </w:rPr>
          </w:pPr>
          <w:hyperlink w:anchor="_Toc500851673" w:history="1">
            <w:r w:rsidR="00554B26" w:rsidRPr="00DE2624">
              <w:rPr>
                <w:rStyle w:val="Hyperlink"/>
                <w:noProof/>
              </w:rPr>
              <w:t>MorphoFace Specification</w:t>
            </w:r>
            <w:r w:rsidR="00554B26">
              <w:rPr>
                <w:noProof/>
                <w:webHidden/>
              </w:rPr>
              <w:tab/>
            </w:r>
            <w:r w:rsidR="00554B26">
              <w:rPr>
                <w:noProof/>
                <w:webHidden/>
              </w:rPr>
              <w:fldChar w:fldCharType="begin"/>
            </w:r>
            <w:r w:rsidR="00554B26">
              <w:rPr>
                <w:noProof/>
                <w:webHidden/>
              </w:rPr>
              <w:instrText xml:space="preserve"> PAGEREF _Toc500851673 \h </w:instrText>
            </w:r>
            <w:r w:rsidR="00554B26">
              <w:rPr>
                <w:noProof/>
                <w:webHidden/>
              </w:rPr>
            </w:r>
            <w:r w:rsidR="00554B26">
              <w:rPr>
                <w:noProof/>
                <w:webHidden/>
              </w:rPr>
              <w:fldChar w:fldCharType="separate"/>
            </w:r>
            <w:r w:rsidR="00554B26">
              <w:rPr>
                <w:noProof/>
                <w:webHidden/>
              </w:rPr>
              <w:t>4</w:t>
            </w:r>
            <w:r w:rsidR="00554B26">
              <w:rPr>
                <w:noProof/>
                <w:webHidden/>
              </w:rPr>
              <w:fldChar w:fldCharType="end"/>
            </w:r>
          </w:hyperlink>
        </w:p>
        <w:p w14:paraId="6EF3BE31" w14:textId="061F797D" w:rsidR="00554B26" w:rsidRDefault="00297A2E">
          <w:pPr>
            <w:pStyle w:val="TOC1"/>
            <w:tabs>
              <w:tab w:val="right" w:leader="dot" w:pos="9628"/>
            </w:tabs>
            <w:rPr>
              <w:rFonts w:eastAsiaTheme="minorEastAsia"/>
              <w:b w:val="0"/>
              <w:noProof/>
              <w:color w:val="auto"/>
              <w:sz w:val="22"/>
            </w:rPr>
          </w:pPr>
          <w:hyperlink w:anchor="_Toc500851674" w:history="1">
            <w:r w:rsidR="00554B26" w:rsidRPr="00DE2624">
              <w:rPr>
                <w:rStyle w:val="Hyperlink"/>
                <w:noProof/>
              </w:rPr>
              <w:t>Key Features and Setting</w:t>
            </w:r>
            <w:r w:rsidR="00554B26">
              <w:rPr>
                <w:noProof/>
                <w:webHidden/>
              </w:rPr>
              <w:tab/>
            </w:r>
            <w:r w:rsidR="00554B26">
              <w:rPr>
                <w:noProof/>
                <w:webHidden/>
              </w:rPr>
              <w:fldChar w:fldCharType="begin"/>
            </w:r>
            <w:r w:rsidR="00554B26">
              <w:rPr>
                <w:noProof/>
                <w:webHidden/>
              </w:rPr>
              <w:instrText xml:space="preserve"> PAGEREF _Toc500851674 \h </w:instrText>
            </w:r>
            <w:r w:rsidR="00554B26">
              <w:rPr>
                <w:noProof/>
                <w:webHidden/>
              </w:rPr>
            </w:r>
            <w:r w:rsidR="00554B26">
              <w:rPr>
                <w:noProof/>
                <w:webHidden/>
              </w:rPr>
              <w:fldChar w:fldCharType="separate"/>
            </w:r>
            <w:r w:rsidR="00554B26">
              <w:rPr>
                <w:noProof/>
                <w:webHidden/>
              </w:rPr>
              <w:t>8</w:t>
            </w:r>
            <w:r w:rsidR="00554B26">
              <w:rPr>
                <w:noProof/>
                <w:webHidden/>
              </w:rPr>
              <w:fldChar w:fldCharType="end"/>
            </w:r>
          </w:hyperlink>
        </w:p>
        <w:p w14:paraId="17D440EF" w14:textId="63405589" w:rsidR="00554B26" w:rsidRDefault="00297A2E">
          <w:pPr>
            <w:pStyle w:val="TOC2"/>
            <w:tabs>
              <w:tab w:val="right" w:leader="dot" w:pos="9628"/>
            </w:tabs>
            <w:rPr>
              <w:rFonts w:eastAsiaTheme="minorEastAsia"/>
              <w:b w:val="0"/>
              <w:noProof/>
              <w:color w:val="auto"/>
              <w:sz w:val="22"/>
            </w:rPr>
          </w:pPr>
          <w:hyperlink w:anchor="_Toc500851675" w:history="1">
            <w:r w:rsidR="00554B26" w:rsidRPr="00DE2624">
              <w:rPr>
                <w:rStyle w:val="Hyperlink"/>
                <w:noProof/>
              </w:rPr>
              <w:t>Manual Trigger</w:t>
            </w:r>
            <w:r w:rsidR="00554B26">
              <w:rPr>
                <w:noProof/>
                <w:webHidden/>
              </w:rPr>
              <w:tab/>
            </w:r>
            <w:r w:rsidR="00554B26">
              <w:rPr>
                <w:noProof/>
                <w:webHidden/>
              </w:rPr>
              <w:fldChar w:fldCharType="begin"/>
            </w:r>
            <w:r w:rsidR="00554B26">
              <w:rPr>
                <w:noProof/>
                <w:webHidden/>
              </w:rPr>
              <w:instrText xml:space="preserve"> PAGEREF _Toc500851675 \h </w:instrText>
            </w:r>
            <w:r w:rsidR="00554B26">
              <w:rPr>
                <w:noProof/>
                <w:webHidden/>
              </w:rPr>
            </w:r>
            <w:r w:rsidR="00554B26">
              <w:rPr>
                <w:noProof/>
                <w:webHidden/>
              </w:rPr>
              <w:fldChar w:fldCharType="separate"/>
            </w:r>
            <w:r w:rsidR="00554B26">
              <w:rPr>
                <w:noProof/>
                <w:webHidden/>
              </w:rPr>
              <w:t>8</w:t>
            </w:r>
            <w:r w:rsidR="00554B26">
              <w:rPr>
                <w:noProof/>
                <w:webHidden/>
              </w:rPr>
              <w:fldChar w:fldCharType="end"/>
            </w:r>
          </w:hyperlink>
        </w:p>
        <w:p w14:paraId="44CBDBD4" w14:textId="46771AD1" w:rsidR="00554B26" w:rsidRDefault="00297A2E">
          <w:pPr>
            <w:pStyle w:val="TOC2"/>
            <w:tabs>
              <w:tab w:val="right" w:leader="dot" w:pos="9628"/>
            </w:tabs>
            <w:rPr>
              <w:rFonts w:eastAsiaTheme="minorEastAsia"/>
              <w:b w:val="0"/>
              <w:noProof/>
              <w:color w:val="auto"/>
              <w:sz w:val="22"/>
            </w:rPr>
          </w:pPr>
          <w:hyperlink w:anchor="_Toc500851676" w:history="1">
            <w:r w:rsidR="00554B26" w:rsidRPr="00DE2624">
              <w:rPr>
                <w:rStyle w:val="Hyperlink"/>
                <w:noProof/>
              </w:rPr>
              <w:t>Automatic Trigger</w:t>
            </w:r>
            <w:r w:rsidR="00554B26">
              <w:rPr>
                <w:noProof/>
                <w:webHidden/>
              </w:rPr>
              <w:tab/>
            </w:r>
            <w:r w:rsidR="00554B26">
              <w:rPr>
                <w:noProof/>
                <w:webHidden/>
              </w:rPr>
              <w:fldChar w:fldCharType="begin"/>
            </w:r>
            <w:r w:rsidR="00554B26">
              <w:rPr>
                <w:noProof/>
                <w:webHidden/>
              </w:rPr>
              <w:instrText xml:space="preserve"> PAGEREF _Toc500851676 \h </w:instrText>
            </w:r>
            <w:r w:rsidR="00554B26">
              <w:rPr>
                <w:noProof/>
                <w:webHidden/>
              </w:rPr>
            </w:r>
            <w:r w:rsidR="00554B26">
              <w:rPr>
                <w:noProof/>
                <w:webHidden/>
              </w:rPr>
              <w:fldChar w:fldCharType="separate"/>
            </w:r>
            <w:r w:rsidR="00554B26">
              <w:rPr>
                <w:noProof/>
                <w:webHidden/>
              </w:rPr>
              <w:t>8</w:t>
            </w:r>
            <w:r w:rsidR="00554B26">
              <w:rPr>
                <w:noProof/>
                <w:webHidden/>
              </w:rPr>
              <w:fldChar w:fldCharType="end"/>
            </w:r>
          </w:hyperlink>
        </w:p>
        <w:p w14:paraId="5BBD2709" w14:textId="3A7D6DDD" w:rsidR="00554B26" w:rsidRDefault="00297A2E">
          <w:pPr>
            <w:pStyle w:val="TOC2"/>
            <w:tabs>
              <w:tab w:val="right" w:leader="dot" w:pos="9628"/>
            </w:tabs>
            <w:rPr>
              <w:rFonts w:eastAsiaTheme="minorEastAsia"/>
              <w:b w:val="0"/>
              <w:noProof/>
              <w:color w:val="auto"/>
              <w:sz w:val="22"/>
            </w:rPr>
          </w:pPr>
          <w:hyperlink w:anchor="_Toc500851677" w:history="1">
            <w:r w:rsidR="00554B26" w:rsidRPr="00DE2624">
              <w:rPr>
                <w:rStyle w:val="Hyperlink"/>
                <w:noProof/>
              </w:rPr>
              <w:t>Duplicate Detection</w:t>
            </w:r>
            <w:r w:rsidR="00554B26">
              <w:rPr>
                <w:noProof/>
                <w:webHidden/>
              </w:rPr>
              <w:tab/>
            </w:r>
            <w:r w:rsidR="00554B26">
              <w:rPr>
                <w:noProof/>
                <w:webHidden/>
              </w:rPr>
              <w:fldChar w:fldCharType="begin"/>
            </w:r>
            <w:r w:rsidR="00554B26">
              <w:rPr>
                <w:noProof/>
                <w:webHidden/>
              </w:rPr>
              <w:instrText xml:space="preserve"> PAGEREF _Toc500851677 \h </w:instrText>
            </w:r>
            <w:r w:rsidR="00554B26">
              <w:rPr>
                <w:noProof/>
                <w:webHidden/>
              </w:rPr>
            </w:r>
            <w:r w:rsidR="00554B26">
              <w:rPr>
                <w:noProof/>
                <w:webHidden/>
              </w:rPr>
              <w:fldChar w:fldCharType="separate"/>
            </w:r>
            <w:r w:rsidR="00554B26">
              <w:rPr>
                <w:noProof/>
                <w:webHidden/>
              </w:rPr>
              <w:t>9</w:t>
            </w:r>
            <w:r w:rsidR="00554B26">
              <w:rPr>
                <w:noProof/>
                <w:webHidden/>
              </w:rPr>
              <w:fldChar w:fldCharType="end"/>
            </w:r>
          </w:hyperlink>
        </w:p>
        <w:p w14:paraId="028F6801" w14:textId="7A73D715" w:rsidR="00554B26" w:rsidRDefault="00297A2E">
          <w:pPr>
            <w:pStyle w:val="TOC2"/>
            <w:tabs>
              <w:tab w:val="right" w:leader="dot" w:pos="9628"/>
            </w:tabs>
            <w:rPr>
              <w:rFonts w:eastAsiaTheme="minorEastAsia"/>
              <w:b w:val="0"/>
              <w:noProof/>
              <w:color w:val="auto"/>
              <w:sz w:val="22"/>
            </w:rPr>
          </w:pPr>
          <w:hyperlink w:anchor="_Toc500851678" w:history="1">
            <w:r w:rsidR="00554B26" w:rsidRPr="00DE2624">
              <w:rPr>
                <w:rStyle w:val="Hyperlink"/>
                <w:noProof/>
              </w:rPr>
              <w:t>Anti-Spoofing (Beta release)</w:t>
            </w:r>
            <w:r w:rsidR="00554B26">
              <w:rPr>
                <w:noProof/>
                <w:webHidden/>
              </w:rPr>
              <w:tab/>
            </w:r>
            <w:r w:rsidR="00554B26">
              <w:rPr>
                <w:noProof/>
                <w:webHidden/>
              </w:rPr>
              <w:fldChar w:fldCharType="begin"/>
            </w:r>
            <w:r w:rsidR="00554B26">
              <w:rPr>
                <w:noProof/>
                <w:webHidden/>
              </w:rPr>
              <w:instrText xml:space="preserve"> PAGEREF _Toc500851678 \h </w:instrText>
            </w:r>
            <w:r w:rsidR="00554B26">
              <w:rPr>
                <w:noProof/>
                <w:webHidden/>
              </w:rPr>
            </w:r>
            <w:r w:rsidR="00554B26">
              <w:rPr>
                <w:noProof/>
                <w:webHidden/>
              </w:rPr>
              <w:fldChar w:fldCharType="separate"/>
            </w:r>
            <w:r w:rsidR="00554B26">
              <w:rPr>
                <w:noProof/>
                <w:webHidden/>
              </w:rPr>
              <w:t>9</w:t>
            </w:r>
            <w:r w:rsidR="00554B26">
              <w:rPr>
                <w:noProof/>
                <w:webHidden/>
              </w:rPr>
              <w:fldChar w:fldCharType="end"/>
            </w:r>
          </w:hyperlink>
        </w:p>
        <w:p w14:paraId="529598C6" w14:textId="57E88927" w:rsidR="00554B26" w:rsidRDefault="00297A2E">
          <w:pPr>
            <w:pStyle w:val="TOC2"/>
            <w:tabs>
              <w:tab w:val="right" w:leader="dot" w:pos="9628"/>
            </w:tabs>
            <w:rPr>
              <w:rFonts w:eastAsiaTheme="minorEastAsia"/>
              <w:b w:val="0"/>
              <w:noProof/>
              <w:color w:val="auto"/>
              <w:sz w:val="22"/>
            </w:rPr>
          </w:pPr>
          <w:hyperlink w:anchor="_Toc500851679" w:history="1">
            <w:r w:rsidR="00554B26" w:rsidRPr="00DE2624">
              <w:rPr>
                <w:rStyle w:val="Hyperlink"/>
                <w:noProof/>
              </w:rPr>
              <w:t>Configurable Display and Live Video</w:t>
            </w:r>
            <w:r w:rsidR="00554B26">
              <w:rPr>
                <w:noProof/>
                <w:webHidden/>
              </w:rPr>
              <w:tab/>
            </w:r>
            <w:r w:rsidR="00554B26">
              <w:rPr>
                <w:noProof/>
                <w:webHidden/>
              </w:rPr>
              <w:fldChar w:fldCharType="begin"/>
            </w:r>
            <w:r w:rsidR="00554B26">
              <w:rPr>
                <w:noProof/>
                <w:webHidden/>
              </w:rPr>
              <w:instrText xml:space="preserve"> PAGEREF _Toc500851679 \h </w:instrText>
            </w:r>
            <w:r w:rsidR="00554B26">
              <w:rPr>
                <w:noProof/>
                <w:webHidden/>
              </w:rPr>
            </w:r>
            <w:r w:rsidR="00554B26">
              <w:rPr>
                <w:noProof/>
                <w:webHidden/>
              </w:rPr>
              <w:fldChar w:fldCharType="separate"/>
            </w:r>
            <w:r w:rsidR="00554B26">
              <w:rPr>
                <w:noProof/>
                <w:webHidden/>
              </w:rPr>
              <w:t>9</w:t>
            </w:r>
            <w:r w:rsidR="00554B26">
              <w:rPr>
                <w:noProof/>
                <w:webHidden/>
              </w:rPr>
              <w:fldChar w:fldCharType="end"/>
            </w:r>
          </w:hyperlink>
        </w:p>
        <w:p w14:paraId="5012B66D" w14:textId="314335DE" w:rsidR="00554B26" w:rsidRDefault="00297A2E">
          <w:pPr>
            <w:pStyle w:val="TOC2"/>
            <w:tabs>
              <w:tab w:val="right" w:leader="dot" w:pos="9628"/>
            </w:tabs>
            <w:rPr>
              <w:rFonts w:eastAsiaTheme="minorEastAsia"/>
              <w:b w:val="0"/>
              <w:noProof/>
              <w:color w:val="auto"/>
              <w:sz w:val="22"/>
            </w:rPr>
          </w:pPr>
          <w:hyperlink w:anchor="_Toc500851680" w:history="1">
            <w:r w:rsidR="00554B26" w:rsidRPr="00DE2624">
              <w:rPr>
                <w:rStyle w:val="Hyperlink"/>
                <w:noProof/>
              </w:rPr>
              <w:t>Single Face Capture</w:t>
            </w:r>
            <w:r w:rsidR="00554B26">
              <w:rPr>
                <w:noProof/>
                <w:webHidden/>
              </w:rPr>
              <w:tab/>
            </w:r>
            <w:r w:rsidR="00554B26">
              <w:rPr>
                <w:noProof/>
                <w:webHidden/>
              </w:rPr>
              <w:fldChar w:fldCharType="begin"/>
            </w:r>
            <w:r w:rsidR="00554B26">
              <w:rPr>
                <w:noProof/>
                <w:webHidden/>
              </w:rPr>
              <w:instrText xml:space="preserve"> PAGEREF _Toc500851680 \h </w:instrText>
            </w:r>
            <w:r w:rsidR="00554B26">
              <w:rPr>
                <w:noProof/>
                <w:webHidden/>
              </w:rPr>
            </w:r>
            <w:r w:rsidR="00554B26">
              <w:rPr>
                <w:noProof/>
                <w:webHidden/>
              </w:rPr>
              <w:fldChar w:fldCharType="separate"/>
            </w:r>
            <w:r w:rsidR="00554B26">
              <w:rPr>
                <w:noProof/>
                <w:webHidden/>
              </w:rPr>
              <w:t>10</w:t>
            </w:r>
            <w:r w:rsidR="00554B26">
              <w:rPr>
                <w:noProof/>
                <w:webHidden/>
              </w:rPr>
              <w:fldChar w:fldCharType="end"/>
            </w:r>
          </w:hyperlink>
        </w:p>
        <w:p w14:paraId="78ED63E9" w14:textId="73A76293" w:rsidR="00554B26" w:rsidRDefault="00297A2E">
          <w:pPr>
            <w:pStyle w:val="TOC2"/>
            <w:tabs>
              <w:tab w:val="right" w:leader="dot" w:pos="9628"/>
            </w:tabs>
            <w:rPr>
              <w:rFonts w:eastAsiaTheme="minorEastAsia"/>
              <w:b w:val="0"/>
              <w:noProof/>
              <w:color w:val="auto"/>
              <w:sz w:val="22"/>
            </w:rPr>
          </w:pPr>
          <w:hyperlink w:anchor="_Toc500851681" w:history="1">
            <w:r w:rsidR="00554B26" w:rsidRPr="00DE2624">
              <w:rPr>
                <w:rStyle w:val="Hyperlink"/>
                <w:noProof/>
              </w:rPr>
              <w:t>Multi-Face Capture</w:t>
            </w:r>
            <w:r w:rsidR="00554B26">
              <w:rPr>
                <w:noProof/>
                <w:webHidden/>
              </w:rPr>
              <w:tab/>
            </w:r>
            <w:r w:rsidR="00554B26">
              <w:rPr>
                <w:noProof/>
                <w:webHidden/>
              </w:rPr>
              <w:fldChar w:fldCharType="begin"/>
            </w:r>
            <w:r w:rsidR="00554B26">
              <w:rPr>
                <w:noProof/>
                <w:webHidden/>
              </w:rPr>
              <w:instrText xml:space="preserve"> PAGEREF _Toc500851681 \h </w:instrText>
            </w:r>
            <w:r w:rsidR="00554B26">
              <w:rPr>
                <w:noProof/>
                <w:webHidden/>
              </w:rPr>
            </w:r>
            <w:r w:rsidR="00554B26">
              <w:rPr>
                <w:noProof/>
                <w:webHidden/>
              </w:rPr>
              <w:fldChar w:fldCharType="separate"/>
            </w:r>
            <w:r w:rsidR="00554B26">
              <w:rPr>
                <w:noProof/>
                <w:webHidden/>
              </w:rPr>
              <w:t>10</w:t>
            </w:r>
            <w:r w:rsidR="00554B26">
              <w:rPr>
                <w:noProof/>
                <w:webHidden/>
              </w:rPr>
              <w:fldChar w:fldCharType="end"/>
            </w:r>
          </w:hyperlink>
        </w:p>
        <w:p w14:paraId="461EEC90" w14:textId="38EE28B7" w:rsidR="00554B26" w:rsidRDefault="00297A2E">
          <w:pPr>
            <w:pStyle w:val="TOC2"/>
            <w:tabs>
              <w:tab w:val="right" w:leader="dot" w:pos="9628"/>
            </w:tabs>
            <w:rPr>
              <w:rFonts w:eastAsiaTheme="minorEastAsia"/>
              <w:b w:val="0"/>
              <w:noProof/>
              <w:color w:val="auto"/>
              <w:sz w:val="22"/>
            </w:rPr>
          </w:pPr>
          <w:hyperlink w:anchor="_Toc500851682" w:history="1">
            <w:r w:rsidR="00554B26" w:rsidRPr="00DE2624">
              <w:rPr>
                <w:rStyle w:val="Hyperlink"/>
                <w:noProof/>
              </w:rPr>
              <w:t>Face Capture Rate</w:t>
            </w:r>
            <w:r w:rsidR="00554B26">
              <w:rPr>
                <w:noProof/>
                <w:webHidden/>
              </w:rPr>
              <w:tab/>
            </w:r>
            <w:r w:rsidR="00554B26">
              <w:rPr>
                <w:noProof/>
                <w:webHidden/>
              </w:rPr>
              <w:fldChar w:fldCharType="begin"/>
            </w:r>
            <w:r w:rsidR="00554B26">
              <w:rPr>
                <w:noProof/>
                <w:webHidden/>
              </w:rPr>
              <w:instrText xml:space="preserve"> PAGEREF _Toc500851682 \h </w:instrText>
            </w:r>
            <w:r w:rsidR="00554B26">
              <w:rPr>
                <w:noProof/>
                <w:webHidden/>
              </w:rPr>
            </w:r>
            <w:r w:rsidR="00554B26">
              <w:rPr>
                <w:noProof/>
                <w:webHidden/>
              </w:rPr>
              <w:fldChar w:fldCharType="separate"/>
            </w:r>
            <w:r w:rsidR="00554B26">
              <w:rPr>
                <w:noProof/>
                <w:webHidden/>
              </w:rPr>
              <w:t>10</w:t>
            </w:r>
            <w:r w:rsidR="00554B26">
              <w:rPr>
                <w:noProof/>
                <w:webHidden/>
              </w:rPr>
              <w:fldChar w:fldCharType="end"/>
            </w:r>
          </w:hyperlink>
        </w:p>
        <w:p w14:paraId="5FD1A82C" w14:textId="29E7F2FE" w:rsidR="00FF3309" w:rsidRPr="00FF3309" w:rsidRDefault="00FF3309" w:rsidP="00FF3309">
          <w:pPr>
            <w:pStyle w:val="TOC2"/>
            <w:tabs>
              <w:tab w:val="right" w:leader="dot" w:pos="9628"/>
            </w:tabs>
            <w:ind w:left="0"/>
            <w:rPr>
              <w:rFonts w:eastAsiaTheme="minorEastAsia"/>
              <w:b w:val="0"/>
              <w:noProof/>
              <w:color w:val="auto"/>
              <w:sz w:val="22"/>
              <w:lang w:val="fr-FR" w:eastAsia="fr-FR"/>
            </w:rPr>
          </w:pPr>
          <w:r>
            <w:rPr>
              <w:color w:val="430099" w:themeColor="accent1"/>
            </w:rPr>
            <w:fldChar w:fldCharType="end"/>
          </w:r>
        </w:p>
      </w:sdtContent>
    </w:sdt>
    <w:p w14:paraId="031F3E2F" w14:textId="116929D4" w:rsidR="00FF3309" w:rsidRDefault="00FF3309" w:rsidP="004C4BB2">
      <w:pPr>
        <w:rPr>
          <w:b/>
          <w:noProof/>
          <w:color w:val="430099" w:themeColor="accent1"/>
          <w:sz w:val="30"/>
          <w:szCs w:val="30"/>
        </w:rPr>
      </w:pPr>
    </w:p>
    <w:p w14:paraId="0A76557A" w14:textId="0C6A405A" w:rsidR="005F19A8" w:rsidRDefault="005F19A8" w:rsidP="004C4BB2">
      <w:pPr>
        <w:rPr>
          <w:b/>
          <w:noProof/>
          <w:color w:val="430099" w:themeColor="accent1"/>
          <w:sz w:val="30"/>
          <w:szCs w:val="30"/>
        </w:rPr>
      </w:pPr>
    </w:p>
    <w:p w14:paraId="63337D22" w14:textId="4792BEBF" w:rsidR="00554B26" w:rsidRDefault="00554B26" w:rsidP="004C4BB2">
      <w:pPr>
        <w:rPr>
          <w:b/>
          <w:noProof/>
          <w:color w:val="430099" w:themeColor="accent1"/>
          <w:sz w:val="30"/>
          <w:szCs w:val="30"/>
        </w:rPr>
      </w:pPr>
    </w:p>
    <w:p w14:paraId="63AC8EE2" w14:textId="788AED4E" w:rsidR="00554B26" w:rsidRDefault="00554B26" w:rsidP="004C4BB2">
      <w:pPr>
        <w:rPr>
          <w:b/>
          <w:noProof/>
          <w:color w:val="430099" w:themeColor="accent1"/>
          <w:sz w:val="30"/>
          <w:szCs w:val="30"/>
        </w:rPr>
      </w:pPr>
    </w:p>
    <w:p w14:paraId="04BECEDD" w14:textId="0BA16CE4" w:rsidR="00554B26" w:rsidRDefault="00554B26" w:rsidP="004C4BB2">
      <w:pPr>
        <w:rPr>
          <w:b/>
          <w:noProof/>
          <w:color w:val="430099" w:themeColor="accent1"/>
          <w:sz w:val="30"/>
          <w:szCs w:val="30"/>
        </w:rPr>
      </w:pPr>
    </w:p>
    <w:p w14:paraId="4ADB0BD8" w14:textId="77777777" w:rsidR="00554B26" w:rsidRDefault="00554B26" w:rsidP="004C4BB2">
      <w:pPr>
        <w:rPr>
          <w:b/>
          <w:noProof/>
          <w:color w:val="430099" w:themeColor="accent1"/>
          <w:sz w:val="30"/>
          <w:szCs w:val="30"/>
        </w:rPr>
      </w:pPr>
    </w:p>
    <w:p w14:paraId="233A1578" w14:textId="3F84C248" w:rsidR="005F19A8" w:rsidRDefault="005F19A8" w:rsidP="004C4BB2">
      <w:pPr>
        <w:rPr>
          <w:b/>
          <w:noProof/>
          <w:color w:val="430099" w:themeColor="accent1"/>
          <w:sz w:val="30"/>
          <w:szCs w:val="30"/>
        </w:rPr>
      </w:pPr>
    </w:p>
    <w:p w14:paraId="631E21D1" w14:textId="77777777" w:rsidR="005F19A8" w:rsidRPr="004C4BB2" w:rsidRDefault="005F19A8" w:rsidP="004C4BB2"/>
    <w:p w14:paraId="543D0CFE" w14:textId="77777777" w:rsidR="005F19A8" w:rsidRPr="007C5983" w:rsidRDefault="005F19A8" w:rsidP="005F19A8">
      <w:pPr>
        <w:pStyle w:val="STitle1"/>
        <w:outlineLvl w:val="0"/>
      </w:pPr>
      <w:bookmarkStart w:id="0" w:name="_Toc500830529"/>
      <w:bookmarkStart w:id="1" w:name="_Toc500851670"/>
      <w:r>
        <w:rPr>
          <w:noProof/>
        </w:rPr>
        <w:t>Introduction</w:t>
      </w:r>
      <w:bookmarkEnd w:id="0"/>
      <w:bookmarkEnd w:id="1"/>
    </w:p>
    <w:p w14:paraId="45284A75" w14:textId="77777777" w:rsidR="005F19A8" w:rsidRPr="001C603B" w:rsidRDefault="005F19A8" w:rsidP="005F19A8">
      <w:pPr>
        <w:pStyle w:val="STitle2"/>
        <w:contextualSpacing/>
        <w:rPr>
          <w:sz w:val="24"/>
          <w:szCs w:val="24"/>
        </w:rPr>
      </w:pPr>
      <w:bookmarkStart w:id="2" w:name="_Toc500830530"/>
      <w:bookmarkStart w:id="3" w:name="_Toc500851671"/>
      <w:r w:rsidRPr="001C603B">
        <w:rPr>
          <w:sz w:val="24"/>
          <w:szCs w:val="24"/>
        </w:rPr>
        <w:t>Purpose and Scope</w:t>
      </w:r>
      <w:bookmarkEnd w:id="2"/>
      <w:bookmarkEnd w:id="3"/>
    </w:p>
    <w:p w14:paraId="35BD50B5" w14:textId="77777777" w:rsidR="005F19A8" w:rsidRPr="001C603B" w:rsidRDefault="005F19A8" w:rsidP="005F19A8">
      <w:pPr>
        <w:pStyle w:val="SNormal2"/>
        <w:contextualSpacing/>
        <w:rPr>
          <w:sz w:val="24"/>
          <w:szCs w:val="24"/>
        </w:rPr>
      </w:pPr>
    </w:p>
    <w:p w14:paraId="3ACE004D" w14:textId="132ABE11" w:rsidR="005F19A8" w:rsidRPr="001C603B" w:rsidRDefault="005F19A8" w:rsidP="005F19A8">
      <w:pPr>
        <w:pStyle w:val="SNormal2"/>
        <w:contextualSpacing/>
        <w:rPr>
          <w:sz w:val="24"/>
          <w:szCs w:val="24"/>
        </w:rPr>
      </w:pPr>
      <w:r w:rsidRPr="001C603B">
        <w:rPr>
          <w:sz w:val="24"/>
          <w:szCs w:val="24"/>
        </w:rPr>
        <w:t xml:space="preserve">This document contains Best Practices for Optimal Performance of </w:t>
      </w:r>
      <w:r>
        <w:rPr>
          <w:sz w:val="24"/>
          <w:szCs w:val="24"/>
        </w:rPr>
        <w:t>MORPHOFACE</w:t>
      </w:r>
      <w:r w:rsidRPr="001C603B">
        <w:rPr>
          <w:sz w:val="24"/>
          <w:szCs w:val="24"/>
        </w:rPr>
        <w:t xml:space="preserve"> Version 2.0</w:t>
      </w:r>
      <w:r>
        <w:rPr>
          <w:sz w:val="24"/>
          <w:szCs w:val="24"/>
        </w:rPr>
        <w:t>.</w:t>
      </w:r>
      <w:r w:rsidRPr="001C603B">
        <w:rPr>
          <w:sz w:val="24"/>
          <w:szCs w:val="24"/>
        </w:rPr>
        <w:t>1.</w:t>
      </w:r>
    </w:p>
    <w:p w14:paraId="0BEE6DEE" w14:textId="77777777" w:rsidR="005F19A8" w:rsidRPr="001C603B" w:rsidRDefault="005F19A8" w:rsidP="005F19A8">
      <w:pPr>
        <w:pStyle w:val="SNormal2"/>
        <w:contextualSpacing/>
        <w:rPr>
          <w:sz w:val="24"/>
          <w:szCs w:val="24"/>
        </w:rPr>
      </w:pPr>
    </w:p>
    <w:p w14:paraId="54FC02C6" w14:textId="77777777" w:rsidR="005F19A8" w:rsidRPr="001C603B" w:rsidRDefault="005F19A8" w:rsidP="005F19A8">
      <w:pPr>
        <w:pStyle w:val="SNormal2"/>
        <w:contextualSpacing/>
        <w:rPr>
          <w:sz w:val="24"/>
          <w:szCs w:val="24"/>
        </w:rPr>
      </w:pPr>
      <w:r w:rsidRPr="001C603B">
        <w:rPr>
          <w:sz w:val="24"/>
          <w:szCs w:val="24"/>
        </w:rPr>
        <w:t xml:space="preserve">This document offers detailed information to ensure optimal operational performance for the </w:t>
      </w:r>
      <w:r>
        <w:rPr>
          <w:sz w:val="24"/>
          <w:szCs w:val="24"/>
        </w:rPr>
        <w:t>MorphoFace</w:t>
      </w:r>
      <w:r w:rsidRPr="001C603B">
        <w:rPr>
          <w:sz w:val="24"/>
          <w:szCs w:val="24"/>
        </w:rPr>
        <w:t xml:space="preserve"> </w:t>
      </w:r>
      <w:r>
        <w:rPr>
          <w:sz w:val="24"/>
          <w:szCs w:val="24"/>
        </w:rPr>
        <w:t xml:space="preserve">for land </w:t>
      </w:r>
      <w:r w:rsidRPr="001C603B">
        <w:rPr>
          <w:sz w:val="24"/>
          <w:szCs w:val="24"/>
        </w:rPr>
        <w:t xml:space="preserve">and air </w:t>
      </w:r>
      <w:r>
        <w:rPr>
          <w:sz w:val="24"/>
          <w:szCs w:val="24"/>
        </w:rPr>
        <w:t xml:space="preserve">entry </w:t>
      </w:r>
      <w:r w:rsidRPr="001C603B">
        <w:rPr>
          <w:sz w:val="24"/>
          <w:szCs w:val="24"/>
        </w:rPr>
        <w:t>border environments. This document was put together using requirements and specification during design, implementation, and testing. The scope of these Best Practices, although general enough for many operational use cases, has some aspects that are specific to the land and air requirements as they are currently being interpreted.</w:t>
      </w:r>
    </w:p>
    <w:p w14:paraId="6303526D" w14:textId="77777777" w:rsidR="005F19A8" w:rsidRPr="001C603B" w:rsidRDefault="005F19A8" w:rsidP="005F19A8">
      <w:pPr>
        <w:pStyle w:val="SNormal2"/>
        <w:contextualSpacing/>
        <w:rPr>
          <w:sz w:val="24"/>
          <w:szCs w:val="24"/>
        </w:rPr>
      </w:pPr>
    </w:p>
    <w:p w14:paraId="117DFA0A" w14:textId="77777777" w:rsidR="005F19A8" w:rsidRPr="001C603B" w:rsidRDefault="005F19A8" w:rsidP="005F19A8">
      <w:pPr>
        <w:pStyle w:val="STitle2"/>
        <w:contextualSpacing/>
        <w:rPr>
          <w:sz w:val="24"/>
          <w:szCs w:val="24"/>
        </w:rPr>
      </w:pPr>
      <w:bookmarkStart w:id="4" w:name="_Toc500830531"/>
      <w:bookmarkStart w:id="5" w:name="_Toc500851672"/>
      <w:r w:rsidRPr="001C603B">
        <w:rPr>
          <w:sz w:val="24"/>
          <w:szCs w:val="24"/>
        </w:rPr>
        <w:t>About This Document</w:t>
      </w:r>
      <w:bookmarkEnd w:id="4"/>
      <w:bookmarkEnd w:id="5"/>
    </w:p>
    <w:p w14:paraId="28EE0E54" w14:textId="77777777" w:rsidR="005F19A8" w:rsidRPr="001C603B" w:rsidRDefault="005F19A8" w:rsidP="005F19A8">
      <w:pPr>
        <w:pStyle w:val="SNormal2"/>
        <w:contextualSpacing/>
        <w:rPr>
          <w:sz w:val="24"/>
          <w:szCs w:val="24"/>
        </w:rPr>
      </w:pPr>
    </w:p>
    <w:p w14:paraId="4FA864F0" w14:textId="77777777" w:rsidR="005F19A8" w:rsidRPr="001C603B" w:rsidRDefault="005F19A8" w:rsidP="005F19A8">
      <w:pPr>
        <w:pStyle w:val="SNormal2"/>
        <w:contextualSpacing/>
        <w:rPr>
          <w:sz w:val="24"/>
          <w:szCs w:val="24"/>
        </w:rPr>
      </w:pPr>
      <w:r w:rsidRPr="001C603B">
        <w:rPr>
          <w:sz w:val="24"/>
          <w:szCs w:val="24"/>
        </w:rPr>
        <w:t>The structure of this document is as follows:</w:t>
      </w:r>
    </w:p>
    <w:p w14:paraId="0A351C6A" w14:textId="77777777" w:rsidR="005F19A8" w:rsidRPr="001C603B" w:rsidRDefault="005F19A8" w:rsidP="005F19A8">
      <w:pPr>
        <w:pStyle w:val="SNormal2"/>
        <w:contextualSpacing/>
        <w:rPr>
          <w:sz w:val="24"/>
          <w:szCs w:val="24"/>
        </w:rPr>
      </w:pPr>
    </w:p>
    <w:p w14:paraId="328FBE17" w14:textId="77777777" w:rsidR="005F19A8" w:rsidRPr="001C603B" w:rsidRDefault="005F19A8" w:rsidP="005F19A8">
      <w:pPr>
        <w:pStyle w:val="SNormal2"/>
        <w:numPr>
          <w:ilvl w:val="0"/>
          <w:numId w:val="13"/>
        </w:numPr>
        <w:contextualSpacing/>
        <w:rPr>
          <w:sz w:val="24"/>
          <w:szCs w:val="24"/>
        </w:rPr>
      </w:pPr>
      <w:r>
        <w:rPr>
          <w:sz w:val="24"/>
          <w:szCs w:val="24"/>
        </w:rPr>
        <w:t>Section</w:t>
      </w:r>
      <w:r w:rsidRPr="001C603B">
        <w:rPr>
          <w:sz w:val="24"/>
          <w:szCs w:val="24"/>
        </w:rPr>
        <w:t xml:space="preserve"> 1: Introduction</w:t>
      </w:r>
    </w:p>
    <w:p w14:paraId="4F7C38F1" w14:textId="77777777" w:rsidR="005F19A8" w:rsidRPr="001C603B" w:rsidRDefault="005F19A8" w:rsidP="005F19A8">
      <w:pPr>
        <w:pStyle w:val="SNormal2"/>
        <w:ind w:left="708"/>
        <w:contextualSpacing/>
        <w:rPr>
          <w:sz w:val="24"/>
          <w:szCs w:val="24"/>
        </w:rPr>
      </w:pPr>
    </w:p>
    <w:p w14:paraId="6BA1656B" w14:textId="77777777" w:rsidR="005F19A8" w:rsidRPr="001C603B" w:rsidRDefault="005F19A8" w:rsidP="005F19A8">
      <w:pPr>
        <w:pStyle w:val="SNormal2"/>
        <w:ind w:left="708"/>
        <w:contextualSpacing/>
        <w:rPr>
          <w:sz w:val="24"/>
          <w:szCs w:val="24"/>
        </w:rPr>
      </w:pPr>
      <w:r w:rsidRPr="001C603B">
        <w:rPr>
          <w:sz w:val="24"/>
          <w:szCs w:val="24"/>
        </w:rPr>
        <w:t>This section introduces the document and describes the purpose and scope of the Guide for Testing, as well as specifications</w:t>
      </w:r>
    </w:p>
    <w:p w14:paraId="29BC9AFB" w14:textId="77777777" w:rsidR="005F19A8" w:rsidRPr="001C603B" w:rsidRDefault="005F19A8" w:rsidP="005F19A8">
      <w:pPr>
        <w:pStyle w:val="SNormal2"/>
        <w:ind w:left="708"/>
        <w:contextualSpacing/>
        <w:rPr>
          <w:sz w:val="24"/>
          <w:szCs w:val="24"/>
        </w:rPr>
      </w:pPr>
    </w:p>
    <w:p w14:paraId="4392523F" w14:textId="77777777" w:rsidR="005F19A8" w:rsidRPr="001C603B" w:rsidRDefault="005F19A8" w:rsidP="005F19A8">
      <w:pPr>
        <w:pStyle w:val="SNormal2"/>
        <w:numPr>
          <w:ilvl w:val="0"/>
          <w:numId w:val="13"/>
        </w:numPr>
        <w:contextualSpacing/>
        <w:rPr>
          <w:sz w:val="24"/>
          <w:szCs w:val="24"/>
        </w:rPr>
      </w:pPr>
      <w:r>
        <w:rPr>
          <w:sz w:val="24"/>
          <w:szCs w:val="24"/>
        </w:rPr>
        <w:t>Section</w:t>
      </w:r>
      <w:r w:rsidRPr="001C603B">
        <w:rPr>
          <w:sz w:val="24"/>
          <w:szCs w:val="24"/>
        </w:rPr>
        <w:t xml:space="preserve"> 2: </w:t>
      </w:r>
      <w:r>
        <w:rPr>
          <w:sz w:val="24"/>
          <w:szCs w:val="24"/>
        </w:rPr>
        <w:t xml:space="preserve">Key Features and Setting </w:t>
      </w:r>
    </w:p>
    <w:p w14:paraId="5F6A042A" w14:textId="77777777" w:rsidR="005F19A8" w:rsidRPr="001C603B" w:rsidRDefault="005F19A8" w:rsidP="005F19A8">
      <w:pPr>
        <w:pStyle w:val="SNormal2"/>
        <w:ind w:left="708"/>
        <w:contextualSpacing/>
        <w:rPr>
          <w:sz w:val="24"/>
          <w:szCs w:val="24"/>
        </w:rPr>
      </w:pPr>
    </w:p>
    <w:p w14:paraId="012EB1D4" w14:textId="77777777" w:rsidR="005F19A8" w:rsidRDefault="005F19A8" w:rsidP="005F19A8">
      <w:pPr>
        <w:pStyle w:val="SNormal2"/>
        <w:ind w:left="708"/>
        <w:contextualSpacing/>
        <w:rPr>
          <w:sz w:val="24"/>
          <w:szCs w:val="24"/>
        </w:rPr>
      </w:pPr>
      <w:r w:rsidRPr="001C603B">
        <w:rPr>
          <w:sz w:val="24"/>
          <w:szCs w:val="24"/>
        </w:rPr>
        <w:t xml:space="preserve">This section details the manual and auto-capture </w:t>
      </w:r>
      <w:r>
        <w:rPr>
          <w:sz w:val="24"/>
          <w:szCs w:val="24"/>
        </w:rPr>
        <w:t xml:space="preserve">triggers that are present in the camera to initiate face capture.  The </w:t>
      </w:r>
      <w:r w:rsidRPr="001C603B">
        <w:rPr>
          <w:sz w:val="24"/>
          <w:szCs w:val="24"/>
        </w:rPr>
        <w:t xml:space="preserve">section </w:t>
      </w:r>
      <w:r>
        <w:rPr>
          <w:sz w:val="24"/>
          <w:szCs w:val="24"/>
        </w:rPr>
        <w:t>also describes the</w:t>
      </w:r>
      <w:r w:rsidRPr="001C603B">
        <w:rPr>
          <w:sz w:val="24"/>
          <w:szCs w:val="24"/>
        </w:rPr>
        <w:t xml:space="preserve"> feature</w:t>
      </w:r>
      <w:r>
        <w:rPr>
          <w:sz w:val="24"/>
          <w:szCs w:val="24"/>
        </w:rPr>
        <w:t>s such as spoofing, internal matching, and the configurable display and live video, as well as single and multi-face capture.</w:t>
      </w:r>
    </w:p>
    <w:p w14:paraId="31B72232" w14:textId="12634C4A" w:rsidR="00F04CB7" w:rsidRDefault="00F04CB7" w:rsidP="001C603B">
      <w:pPr>
        <w:pStyle w:val="SNormal2"/>
        <w:contextualSpacing/>
        <w:rPr>
          <w:sz w:val="24"/>
          <w:szCs w:val="24"/>
        </w:rPr>
      </w:pPr>
    </w:p>
    <w:p w14:paraId="06727C04" w14:textId="77777777" w:rsidR="00F04CB7" w:rsidRPr="001C603B" w:rsidRDefault="00F04CB7" w:rsidP="001C603B">
      <w:pPr>
        <w:pStyle w:val="SNormal2"/>
        <w:contextualSpacing/>
        <w:rPr>
          <w:sz w:val="24"/>
          <w:szCs w:val="24"/>
        </w:rPr>
      </w:pPr>
    </w:p>
    <w:p w14:paraId="32AA1763" w14:textId="5DF026CD" w:rsidR="00017239" w:rsidRPr="001C603B" w:rsidRDefault="00CC02ED" w:rsidP="001C603B">
      <w:pPr>
        <w:pStyle w:val="STitle2"/>
        <w:contextualSpacing/>
        <w:rPr>
          <w:sz w:val="24"/>
          <w:szCs w:val="24"/>
        </w:rPr>
      </w:pPr>
      <w:bookmarkStart w:id="6" w:name="_Toc500851673"/>
      <w:r>
        <w:rPr>
          <w:sz w:val="24"/>
          <w:szCs w:val="24"/>
        </w:rPr>
        <w:t>MorphoFace</w:t>
      </w:r>
      <w:r w:rsidR="00017239" w:rsidRPr="001C603B">
        <w:rPr>
          <w:sz w:val="24"/>
          <w:szCs w:val="24"/>
        </w:rPr>
        <w:t xml:space="preserve"> Specification</w:t>
      </w:r>
      <w:bookmarkEnd w:id="6"/>
    </w:p>
    <w:p w14:paraId="42500EB3" w14:textId="77777777" w:rsidR="00017239" w:rsidRPr="001C603B" w:rsidRDefault="00017239" w:rsidP="001C603B">
      <w:pPr>
        <w:contextualSpacing/>
        <w:rPr>
          <w:sz w:val="24"/>
          <w:szCs w:val="24"/>
        </w:rPr>
      </w:pPr>
    </w:p>
    <w:p w14:paraId="1450CBC9" w14:textId="77777777" w:rsidR="00017239" w:rsidRPr="001C603B" w:rsidRDefault="00017239" w:rsidP="001C603B">
      <w:pPr>
        <w:pStyle w:val="SNormal2"/>
        <w:contextualSpacing/>
        <w:rPr>
          <w:b/>
          <w:sz w:val="24"/>
          <w:szCs w:val="24"/>
        </w:rPr>
      </w:pPr>
      <w:r w:rsidRPr="001C603B">
        <w:rPr>
          <w:b/>
          <w:sz w:val="24"/>
          <w:szCs w:val="24"/>
        </w:rPr>
        <w:t>Camera field of view and distances</w:t>
      </w:r>
    </w:p>
    <w:p w14:paraId="7AA6A0ED" w14:textId="77777777" w:rsidR="00017239" w:rsidRPr="001C603B" w:rsidRDefault="00017239" w:rsidP="001C603B">
      <w:pPr>
        <w:pStyle w:val="SNormal2"/>
        <w:contextualSpacing/>
        <w:rPr>
          <w:sz w:val="24"/>
          <w:szCs w:val="24"/>
        </w:rPr>
      </w:pPr>
      <w:r w:rsidRPr="001C603B">
        <w:rPr>
          <w:sz w:val="24"/>
          <w:szCs w:val="24"/>
        </w:rPr>
        <w:t>Horizontal camera</w:t>
      </w:r>
      <w:r w:rsidR="001C603B">
        <w:rPr>
          <w:sz w:val="24"/>
          <w:szCs w:val="24"/>
        </w:rPr>
        <w:t xml:space="preserve">s field of view:    </w:t>
      </w:r>
      <w:r w:rsidR="001C603B">
        <w:rPr>
          <w:sz w:val="24"/>
          <w:szCs w:val="24"/>
        </w:rPr>
        <w:tab/>
      </w:r>
      <w:r w:rsidR="001C603B">
        <w:rPr>
          <w:sz w:val="24"/>
          <w:szCs w:val="24"/>
        </w:rPr>
        <w:tab/>
      </w:r>
      <w:r w:rsidR="001C603B">
        <w:rPr>
          <w:sz w:val="24"/>
          <w:szCs w:val="24"/>
        </w:rPr>
        <w:tab/>
      </w:r>
      <w:r w:rsidR="001C603B">
        <w:rPr>
          <w:sz w:val="24"/>
          <w:szCs w:val="24"/>
        </w:rPr>
        <w:tab/>
      </w:r>
      <w:r w:rsidR="001C603B">
        <w:rPr>
          <w:sz w:val="24"/>
          <w:szCs w:val="24"/>
        </w:rPr>
        <w:tab/>
      </w:r>
      <w:r w:rsidR="001C603B">
        <w:rPr>
          <w:sz w:val="24"/>
          <w:szCs w:val="24"/>
        </w:rPr>
        <w:tab/>
      </w:r>
      <w:r w:rsidR="001C603B">
        <w:rPr>
          <w:sz w:val="24"/>
          <w:szCs w:val="24"/>
        </w:rPr>
        <w:tab/>
        <w:t>78</w:t>
      </w:r>
      <w:r w:rsidRPr="001C603B">
        <w:rPr>
          <w:sz w:val="24"/>
          <w:szCs w:val="24"/>
        </w:rPr>
        <w:t>°</w:t>
      </w:r>
    </w:p>
    <w:p w14:paraId="6578AC2A" w14:textId="5F3E06ED" w:rsidR="00017239" w:rsidRDefault="00017239" w:rsidP="001C603B">
      <w:pPr>
        <w:pStyle w:val="SNormal2"/>
        <w:contextualSpacing/>
        <w:rPr>
          <w:sz w:val="24"/>
          <w:szCs w:val="24"/>
        </w:rPr>
      </w:pPr>
      <w:r w:rsidRPr="001C603B">
        <w:rPr>
          <w:sz w:val="24"/>
          <w:szCs w:val="24"/>
        </w:rPr>
        <w:t>Vertical cam</w:t>
      </w:r>
      <w:r w:rsidR="001C603B">
        <w:rPr>
          <w:sz w:val="24"/>
          <w:szCs w:val="24"/>
        </w:rPr>
        <w:t xml:space="preserve">eras field of view     </w:t>
      </w:r>
      <w:r w:rsidR="001C603B">
        <w:rPr>
          <w:sz w:val="24"/>
          <w:szCs w:val="24"/>
        </w:rPr>
        <w:tab/>
      </w:r>
      <w:r w:rsidR="001C603B">
        <w:rPr>
          <w:sz w:val="24"/>
          <w:szCs w:val="24"/>
        </w:rPr>
        <w:tab/>
      </w:r>
      <w:r w:rsidR="001C603B">
        <w:rPr>
          <w:sz w:val="24"/>
          <w:szCs w:val="24"/>
        </w:rPr>
        <w:tab/>
      </w:r>
      <w:r w:rsidR="001C603B">
        <w:rPr>
          <w:sz w:val="24"/>
          <w:szCs w:val="24"/>
        </w:rPr>
        <w:tab/>
      </w:r>
      <w:r w:rsidR="001C603B">
        <w:rPr>
          <w:sz w:val="24"/>
          <w:szCs w:val="24"/>
        </w:rPr>
        <w:tab/>
      </w:r>
      <w:r w:rsidR="001C603B">
        <w:rPr>
          <w:sz w:val="24"/>
          <w:szCs w:val="24"/>
        </w:rPr>
        <w:tab/>
      </w:r>
      <w:r w:rsidR="001C603B">
        <w:rPr>
          <w:sz w:val="24"/>
          <w:szCs w:val="24"/>
        </w:rPr>
        <w:tab/>
      </w:r>
      <w:r w:rsidR="001C603B">
        <w:rPr>
          <w:sz w:val="24"/>
          <w:szCs w:val="24"/>
        </w:rPr>
        <w:tab/>
        <w:t>62</w:t>
      </w:r>
      <w:r w:rsidRPr="001C603B">
        <w:rPr>
          <w:sz w:val="24"/>
          <w:szCs w:val="24"/>
        </w:rPr>
        <w:t>°</w:t>
      </w:r>
    </w:p>
    <w:p w14:paraId="699C97D9" w14:textId="68493DE1" w:rsidR="005F19A8" w:rsidRPr="001C603B" w:rsidRDefault="005F19A8" w:rsidP="001C603B">
      <w:pPr>
        <w:pStyle w:val="SNormal2"/>
        <w:contextualSpacing/>
        <w:rPr>
          <w:sz w:val="24"/>
          <w:szCs w:val="24"/>
        </w:rPr>
      </w:pPr>
      <w:r>
        <w:rPr>
          <w:sz w:val="24"/>
          <w:szCs w:val="24"/>
        </w:rPr>
        <w:t>General lighting lux measurement in capture zone</w:t>
      </w:r>
      <w:r>
        <w:rPr>
          <w:sz w:val="24"/>
          <w:szCs w:val="24"/>
        </w:rPr>
        <w:tab/>
      </w:r>
      <w:r>
        <w:rPr>
          <w:sz w:val="24"/>
          <w:szCs w:val="24"/>
        </w:rPr>
        <w:tab/>
      </w:r>
      <w:r>
        <w:rPr>
          <w:sz w:val="24"/>
          <w:szCs w:val="24"/>
        </w:rPr>
        <w:tab/>
      </w:r>
      <w:r>
        <w:rPr>
          <w:sz w:val="24"/>
          <w:szCs w:val="24"/>
        </w:rPr>
        <w:tab/>
        <w:t>250-1500 Lux</w:t>
      </w:r>
    </w:p>
    <w:p w14:paraId="6171C210" w14:textId="77777777" w:rsidR="00017239" w:rsidRPr="001C603B" w:rsidRDefault="00017239" w:rsidP="001C603B">
      <w:pPr>
        <w:pStyle w:val="SNormal2"/>
        <w:contextualSpacing/>
        <w:rPr>
          <w:sz w:val="24"/>
          <w:szCs w:val="24"/>
        </w:rPr>
      </w:pPr>
      <w:r w:rsidRPr="001C603B">
        <w:rPr>
          <w:sz w:val="24"/>
          <w:szCs w:val="24"/>
        </w:rPr>
        <w:t>Convergence po</w:t>
      </w:r>
      <w:r w:rsidR="001C603B">
        <w:rPr>
          <w:sz w:val="24"/>
          <w:szCs w:val="24"/>
        </w:rPr>
        <w:t xml:space="preserve">int of cameras axes    </w:t>
      </w:r>
      <w:r w:rsidR="001C603B">
        <w:rPr>
          <w:sz w:val="24"/>
          <w:szCs w:val="24"/>
        </w:rPr>
        <w:tab/>
      </w:r>
      <w:r w:rsidR="001C603B">
        <w:rPr>
          <w:sz w:val="24"/>
          <w:szCs w:val="24"/>
        </w:rPr>
        <w:tab/>
      </w:r>
      <w:r w:rsidR="001C603B">
        <w:rPr>
          <w:sz w:val="24"/>
          <w:szCs w:val="24"/>
        </w:rPr>
        <w:tab/>
      </w:r>
      <w:r w:rsidR="001C603B">
        <w:rPr>
          <w:sz w:val="24"/>
          <w:szCs w:val="24"/>
        </w:rPr>
        <w:tab/>
      </w:r>
      <w:r w:rsidR="001C603B">
        <w:rPr>
          <w:sz w:val="24"/>
          <w:szCs w:val="24"/>
        </w:rPr>
        <w:tab/>
      </w:r>
      <w:r w:rsidR="001C603B">
        <w:rPr>
          <w:sz w:val="24"/>
          <w:szCs w:val="24"/>
        </w:rPr>
        <w:tab/>
      </w:r>
      <w:r w:rsidR="001C603B">
        <w:rPr>
          <w:sz w:val="24"/>
          <w:szCs w:val="24"/>
        </w:rPr>
        <w:tab/>
      </w:r>
      <w:r w:rsidR="00B41120" w:rsidRPr="001C603B">
        <w:rPr>
          <w:sz w:val="24"/>
          <w:szCs w:val="24"/>
        </w:rPr>
        <w:t>2.62 ft.</w:t>
      </w:r>
    </w:p>
    <w:p w14:paraId="642ED4D9" w14:textId="77777777" w:rsidR="00017239" w:rsidRPr="001C603B" w:rsidRDefault="00B41120" w:rsidP="001C603B">
      <w:pPr>
        <w:pStyle w:val="SNormal2"/>
        <w:contextualSpacing/>
        <w:rPr>
          <w:sz w:val="24"/>
          <w:szCs w:val="24"/>
        </w:rPr>
      </w:pPr>
      <w:r w:rsidRPr="001C603B">
        <w:rPr>
          <w:sz w:val="24"/>
          <w:szCs w:val="24"/>
        </w:rPr>
        <w:t>Camera resolution at 4 ft.</w:t>
      </w:r>
      <w:r w:rsidR="00017239" w:rsidRPr="001C603B">
        <w:rPr>
          <w:sz w:val="24"/>
          <w:szCs w:val="24"/>
        </w:rPr>
        <w:t xml:space="preserve"> (number of pixels between </w:t>
      </w:r>
      <w:r w:rsidRPr="001C603B">
        <w:rPr>
          <w:sz w:val="24"/>
          <w:szCs w:val="24"/>
        </w:rPr>
        <w:t xml:space="preserve">eyes)  </w:t>
      </w:r>
      <w:r w:rsidR="001C603B">
        <w:rPr>
          <w:sz w:val="24"/>
          <w:szCs w:val="24"/>
        </w:rPr>
        <w:t xml:space="preserve">  </w:t>
      </w:r>
      <w:r w:rsidR="001C603B">
        <w:rPr>
          <w:sz w:val="24"/>
          <w:szCs w:val="24"/>
        </w:rPr>
        <w:tab/>
      </w:r>
      <w:r w:rsidR="001C603B">
        <w:rPr>
          <w:sz w:val="24"/>
          <w:szCs w:val="24"/>
        </w:rPr>
        <w:tab/>
      </w:r>
      <w:r w:rsidR="001C603B">
        <w:rPr>
          <w:sz w:val="24"/>
          <w:szCs w:val="24"/>
        </w:rPr>
        <w:tab/>
      </w:r>
      <w:r w:rsidR="00017239" w:rsidRPr="001C603B">
        <w:rPr>
          <w:sz w:val="24"/>
          <w:szCs w:val="24"/>
        </w:rPr>
        <w:t>80 pixels</w:t>
      </w:r>
    </w:p>
    <w:p w14:paraId="73A87E64" w14:textId="635775C4" w:rsidR="00017239" w:rsidRPr="001C603B" w:rsidRDefault="00017239" w:rsidP="001C603B">
      <w:pPr>
        <w:pStyle w:val="SNormal2"/>
        <w:contextualSpacing/>
        <w:rPr>
          <w:sz w:val="24"/>
          <w:szCs w:val="24"/>
        </w:rPr>
      </w:pPr>
      <w:r w:rsidRPr="001C603B">
        <w:rPr>
          <w:sz w:val="24"/>
          <w:szCs w:val="24"/>
        </w:rPr>
        <w:t>Optimum distance betw</w:t>
      </w:r>
      <w:r w:rsidR="001C603B">
        <w:rPr>
          <w:sz w:val="24"/>
          <w:szCs w:val="24"/>
        </w:rPr>
        <w:t xml:space="preserve">een passenger and </w:t>
      </w:r>
      <w:r w:rsidR="00213CE5">
        <w:rPr>
          <w:sz w:val="24"/>
          <w:szCs w:val="24"/>
        </w:rPr>
        <w:t>MorphoFace</w:t>
      </w:r>
      <w:r w:rsidR="001C603B">
        <w:rPr>
          <w:sz w:val="24"/>
          <w:szCs w:val="24"/>
        </w:rPr>
        <w:t xml:space="preserve"> for</w:t>
      </w:r>
      <w:r w:rsidR="00304693">
        <w:rPr>
          <w:sz w:val="24"/>
          <w:szCs w:val="24"/>
        </w:rPr>
        <w:t xml:space="preserve"> face</w:t>
      </w:r>
      <w:r w:rsidR="001C603B">
        <w:rPr>
          <w:sz w:val="24"/>
          <w:szCs w:val="24"/>
        </w:rPr>
        <w:t xml:space="preserve"> acquisition:  </w:t>
      </w:r>
      <w:r w:rsidR="001C603B">
        <w:rPr>
          <w:sz w:val="24"/>
          <w:szCs w:val="24"/>
        </w:rPr>
        <w:tab/>
      </w:r>
      <w:r w:rsidR="00B41120" w:rsidRPr="001C603B">
        <w:rPr>
          <w:sz w:val="24"/>
          <w:szCs w:val="24"/>
        </w:rPr>
        <w:t>3 ft.</w:t>
      </w:r>
    </w:p>
    <w:p w14:paraId="2205C24F" w14:textId="37070B5A" w:rsidR="00017239" w:rsidRDefault="00017239" w:rsidP="001C603B">
      <w:pPr>
        <w:pStyle w:val="SNormal2"/>
        <w:contextualSpacing/>
        <w:rPr>
          <w:sz w:val="24"/>
          <w:szCs w:val="24"/>
        </w:rPr>
      </w:pPr>
      <w:r w:rsidRPr="001C603B">
        <w:rPr>
          <w:sz w:val="24"/>
          <w:szCs w:val="24"/>
        </w:rPr>
        <w:t xml:space="preserve">Usable distance between passenger and </w:t>
      </w:r>
      <w:r w:rsidR="00213CE5">
        <w:rPr>
          <w:sz w:val="24"/>
          <w:szCs w:val="24"/>
        </w:rPr>
        <w:t xml:space="preserve">MorphoFace for face acquisition:     </w:t>
      </w:r>
      <w:r w:rsidR="001C603B">
        <w:rPr>
          <w:sz w:val="24"/>
          <w:szCs w:val="24"/>
        </w:rPr>
        <w:tab/>
      </w:r>
      <w:r w:rsidR="00B41120" w:rsidRPr="001C603B">
        <w:rPr>
          <w:sz w:val="24"/>
          <w:szCs w:val="24"/>
        </w:rPr>
        <w:t>1 - 5 ft.</w:t>
      </w:r>
    </w:p>
    <w:p w14:paraId="3E94E6A2" w14:textId="4157F7E2" w:rsidR="00304693" w:rsidRPr="001C603B" w:rsidRDefault="00304693" w:rsidP="001C603B">
      <w:pPr>
        <w:pStyle w:val="SNormal2"/>
        <w:contextualSpacing/>
        <w:rPr>
          <w:sz w:val="24"/>
          <w:szCs w:val="24"/>
        </w:rPr>
      </w:pPr>
      <w:r>
        <w:rPr>
          <w:sz w:val="24"/>
          <w:szCs w:val="24"/>
        </w:rPr>
        <w:t xml:space="preserve">Optimum height of the </w:t>
      </w:r>
      <w:r w:rsidR="00213CE5">
        <w:rPr>
          <w:sz w:val="24"/>
          <w:szCs w:val="24"/>
        </w:rPr>
        <w:t xml:space="preserve">MorphoFace </w:t>
      </w:r>
      <w:r>
        <w:rPr>
          <w:sz w:val="24"/>
          <w:szCs w:val="24"/>
        </w:rPr>
        <w:t>device for face acquisition:</w:t>
      </w:r>
      <w:r>
        <w:rPr>
          <w:sz w:val="24"/>
          <w:szCs w:val="24"/>
        </w:rPr>
        <w:tab/>
      </w:r>
      <w:r>
        <w:rPr>
          <w:sz w:val="24"/>
          <w:szCs w:val="24"/>
        </w:rPr>
        <w:tab/>
      </w:r>
      <w:r>
        <w:rPr>
          <w:sz w:val="24"/>
          <w:szCs w:val="24"/>
        </w:rPr>
        <w:tab/>
        <w:t>3 ft.</w:t>
      </w:r>
    </w:p>
    <w:p w14:paraId="51FC0D77" w14:textId="77777777" w:rsidR="00017239" w:rsidRPr="001C603B" w:rsidRDefault="00017239" w:rsidP="001C603B">
      <w:pPr>
        <w:pStyle w:val="SNormal2"/>
        <w:contextualSpacing/>
        <w:rPr>
          <w:sz w:val="24"/>
          <w:szCs w:val="24"/>
        </w:rPr>
      </w:pPr>
    </w:p>
    <w:p w14:paraId="4D9D73FC" w14:textId="4C63EA7C" w:rsidR="00017239" w:rsidRDefault="00017239" w:rsidP="001C603B">
      <w:pPr>
        <w:pStyle w:val="SNormal2"/>
        <w:contextualSpacing/>
        <w:rPr>
          <w:sz w:val="24"/>
          <w:szCs w:val="24"/>
        </w:rPr>
      </w:pPr>
    </w:p>
    <w:p w14:paraId="30276C04" w14:textId="64B9FE07" w:rsidR="005F19A8" w:rsidRDefault="005F19A8" w:rsidP="001C603B">
      <w:pPr>
        <w:pStyle w:val="SNormal2"/>
        <w:contextualSpacing/>
        <w:rPr>
          <w:sz w:val="24"/>
          <w:szCs w:val="24"/>
        </w:rPr>
      </w:pPr>
    </w:p>
    <w:p w14:paraId="4E5349D4" w14:textId="5C5B5383" w:rsidR="005F19A8" w:rsidRDefault="005F19A8" w:rsidP="001C603B">
      <w:pPr>
        <w:pStyle w:val="SNormal2"/>
        <w:contextualSpacing/>
        <w:rPr>
          <w:sz w:val="24"/>
          <w:szCs w:val="24"/>
        </w:rPr>
      </w:pPr>
    </w:p>
    <w:p w14:paraId="369FA846" w14:textId="77777777" w:rsidR="005F19A8" w:rsidRPr="001C603B" w:rsidRDefault="005F19A8" w:rsidP="001C603B">
      <w:pPr>
        <w:pStyle w:val="SNormal2"/>
        <w:contextualSpacing/>
        <w:rPr>
          <w:sz w:val="24"/>
          <w:szCs w:val="24"/>
        </w:rPr>
      </w:pPr>
    </w:p>
    <w:p w14:paraId="2C7757A6" w14:textId="77777777" w:rsidR="00017239" w:rsidRPr="001C603B" w:rsidRDefault="00017239" w:rsidP="001C603B">
      <w:pPr>
        <w:pStyle w:val="SNormal2"/>
        <w:contextualSpacing/>
        <w:rPr>
          <w:b/>
          <w:sz w:val="24"/>
          <w:szCs w:val="24"/>
        </w:rPr>
      </w:pPr>
      <w:r w:rsidRPr="001C603B">
        <w:rPr>
          <w:b/>
          <w:sz w:val="24"/>
          <w:szCs w:val="24"/>
        </w:rPr>
        <w:t>Ergonomics</w:t>
      </w:r>
    </w:p>
    <w:p w14:paraId="796A519E" w14:textId="77777777" w:rsidR="00017239" w:rsidRPr="001C603B" w:rsidRDefault="00017239" w:rsidP="001C603B">
      <w:pPr>
        <w:pStyle w:val="SNormal2"/>
        <w:contextualSpacing/>
        <w:rPr>
          <w:sz w:val="24"/>
          <w:szCs w:val="24"/>
        </w:rPr>
      </w:pPr>
      <w:r w:rsidRPr="001C603B">
        <w:rPr>
          <w:sz w:val="24"/>
          <w:szCs w:val="24"/>
        </w:rPr>
        <w:t>It is recommended to:</w:t>
      </w:r>
    </w:p>
    <w:p w14:paraId="7ECA2430" w14:textId="6EFA4968" w:rsidR="00017239" w:rsidRPr="000F11E4" w:rsidRDefault="00017239" w:rsidP="000F11E4">
      <w:pPr>
        <w:pStyle w:val="SNormal2"/>
        <w:numPr>
          <w:ilvl w:val="0"/>
          <w:numId w:val="13"/>
        </w:numPr>
        <w:contextualSpacing/>
        <w:rPr>
          <w:sz w:val="24"/>
          <w:szCs w:val="24"/>
        </w:rPr>
      </w:pPr>
      <w:r w:rsidRPr="001C603B">
        <w:rPr>
          <w:sz w:val="24"/>
          <w:szCs w:val="24"/>
        </w:rPr>
        <w:t xml:space="preserve">Add physical obstacles between </w:t>
      </w:r>
      <w:r w:rsidR="00213CE5">
        <w:rPr>
          <w:sz w:val="24"/>
          <w:szCs w:val="24"/>
        </w:rPr>
        <w:t>MorphoFace</w:t>
      </w:r>
      <w:r w:rsidR="00213CE5" w:rsidRPr="001C603B">
        <w:rPr>
          <w:sz w:val="24"/>
          <w:szCs w:val="24"/>
        </w:rPr>
        <w:t xml:space="preserve"> </w:t>
      </w:r>
      <w:r w:rsidRPr="001C603B">
        <w:rPr>
          <w:sz w:val="24"/>
          <w:szCs w:val="24"/>
        </w:rPr>
        <w:t xml:space="preserve">and passenger, to help passenger to go to the position for </w:t>
      </w:r>
      <w:r w:rsidR="00102659">
        <w:rPr>
          <w:sz w:val="24"/>
          <w:szCs w:val="24"/>
        </w:rPr>
        <w:t>best acquisition</w:t>
      </w:r>
    </w:p>
    <w:p w14:paraId="708BEEED" w14:textId="4AB728C7" w:rsidR="00145592" w:rsidRPr="00145592" w:rsidRDefault="00017239" w:rsidP="00145592">
      <w:pPr>
        <w:pStyle w:val="SNormal2"/>
        <w:numPr>
          <w:ilvl w:val="0"/>
          <w:numId w:val="13"/>
        </w:numPr>
        <w:contextualSpacing/>
        <w:rPr>
          <w:sz w:val="24"/>
          <w:szCs w:val="24"/>
        </w:rPr>
      </w:pPr>
      <w:r w:rsidRPr="001C603B">
        <w:rPr>
          <w:sz w:val="24"/>
          <w:szCs w:val="24"/>
        </w:rPr>
        <w:t>Add footprints</w:t>
      </w:r>
      <w:r w:rsidR="007A216D">
        <w:rPr>
          <w:sz w:val="24"/>
          <w:szCs w:val="24"/>
        </w:rPr>
        <w:t xml:space="preserve"> or line</w:t>
      </w:r>
      <w:r w:rsidRPr="001C603B">
        <w:rPr>
          <w:sz w:val="24"/>
          <w:szCs w:val="24"/>
        </w:rPr>
        <w:t xml:space="preserve"> on the floor to invite passenger to stand on this marks</w:t>
      </w:r>
    </w:p>
    <w:p w14:paraId="78869D14" w14:textId="74B38BF5" w:rsidR="00D925D4" w:rsidRPr="001C603B" w:rsidRDefault="005F19A8" w:rsidP="00222470">
      <w:pPr>
        <w:pStyle w:val="SNormal2"/>
        <w:contextualSpacing/>
        <w:rPr>
          <w:sz w:val="24"/>
          <w:szCs w:val="24"/>
        </w:rPr>
      </w:pPr>
      <w:r>
        <w:rPr>
          <w:noProof/>
          <w:sz w:val="24"/>
          <w:szCs w:val="24"/>
        </w:rPr>
        <w:drawing>
          <wp:anchor distT="0" distB="0" distL="114300" distR="114300" simplePos="0" relativeHeight="251662848" behindDoc="0" locked="0" layoutInCell="1" allowOverlap="1" wp14:anchorId="10288D40" wp14:editId="284DE638">
            <wp:simplePos x="0" y="0"/>
            <wp:positionH relativeFrom="column">
              <wp:posOffset>887730</wp:posOffset>
            </wp:positionH>
            <wp:positionV relativeFrom="paragraph">
              <wp:posOffset>224155</wp:posOffset>
            </wp:positionV>
            <wp:extent cx="4572000" cy="2740221"/>
            <wp:effectExtent l="0" t="0" r="0" b="3175"/>
            <wp:wrapTopAndBottom/>
            <wp:docPr id="6" name="Picture 6" descr="C:\Users\nosia\Desktop\BestPracticeDiagrams\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sia\Desktop\BestPracticeDiagrams\Slide3.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28250" t="28223" r="33375" b="30889"/>
                    <a:stretch/>
                  </pic:blipFill>
                  <pic:spPr bwMode="auto">
                    <a:xfrm>
                      <a:off x="0" y="0"/>
                      <a:ext cx="4572000" cy="2740221"/>
                    </a:xfrm>
                    <a:prstGeom prst="rect">
                      <a:avLst/>
                    </a:prstGeom>
                    <a:noFill/>
                    <a:ln>
                      <a:noFill/>
                    </a:ln>
                    <a:extLst>
                      <a:ext uri="{53640926-AAD7-44D8-BBD7-CCE9431645EC}">
                        <a14:shadowObscured xmlns:a14="http://schemas.microsoft.com/office/drawing/2010/main"/>
                      </a:ext>
                    </a:extLst>
                  </pic:spPr>
                </pic:pic>
              </a:graphicData>
            </a:graphic>
          </wp:anchor>
        </w:drawing>
      </w:r>
    </w:p>
    <w:p w14:paraId="57D22036" w14:textId="64F70CD1" w:rsidR="00732C62" w:rsidRPr="001C603B" w:rsidRDefault="00732C62" w:rsidP="005F19A8">
      <w:pPr>
        <w:pStyle w:val="SNormal2"/>
        <w:ind w:left="720"/>
        <w:contextualSpacing/>
        <w:jc w:val="center"/>
        <w:rPr>
          <w:sz w:val="24"/>
          <w:szCs w:val="24"/>
        </w:rPr>
      </w:pPr>
    </w:p>
    <w:p w14:paraId="332A91C2" w14:textId="77777777" w:rsidR="00732C62" w:rsidRPr="001C603B" w:rsidRDefault="00732C62" w:rsidP="00732C62">
      <w:pPr>
        <w:pStyle w:val="SNormal2"/>
        <w:ind w:left="720"/>
        <w:contextualSpacing/>
        <w:jc w:val="center"/>
        <w:rPr>
          <w:sz w:val="24"/>
          <w:szCs w:val="24"/>
        </w:rPr>
      </w:pPr>
      <w:r>
        <w:rPr>
          <w:sz w:val="24"/>
          <w:szCs w:val="24"/>
        </w:rPr>
        <w:t xml:space="preserve">Singe Face capture layout </w:t>
      </w:r>
    </w:p>
    <w:p w14:paraId="37648D58" w14:textId="4DFF5609" w:rsidR="00145592" w:rsidRPr="001C603B" w:rsidRDefault="00145592" w:rsidP="00732C62">
      <w:pPr>
        <w:pStyle w:val="SNormal2"/>
        <w:ind w:left="720"/>
        <w:contextualSpacing/>
        <w:rPr>
          <w:sz w:val="24"/>
          <w:szCs w:val="24"/>
        </w:rPr>
      </w:pPr>
    </w:p>
    <w:p w14:paraId="278F3612" w14:textId="085B534E" w:rsidR="00145592" w:rsidRPr="001C603B" w:rsidRDefault="00222470" w:rsidP="00222470">
      <w:pPr>
        <w:pStyle w:val="SNormal2"/>
        <w:contextualSpacing/>
        <w:jc w:val="center"/>
        <w:rPr>
          <w:sz w:val="24"/>
          <w:szCs w:val="24"/>
        </w:rPr>
      </w:pPr>
      <w:r>
        <w:rPr>
          <w:noProof/>
          <w:sz w:val="24"/>
          <w:szCs w:val="24"/>
        </w:rPr>
        <w:drawing>
          <wp:anchor distT="0" distB="0" distL="114300" distR="114300" simplePos="0" relativeHeight="251663872" behindDoc="0" locked="0" layoutInCell="1" allowOverlap="1" wp14:anchorId="32E2AA56" wp14:editId="04A51AF1">
            <wp:simplePos x="0" y="0"/>
            <wp:positionH relativeFrom="column">
              <wp:posOffset>773430</wp:posOffset>
            </wp:positionH>
            <wp:positionV relativeFrom="paragraph">
              <wp:posOffset>0</wp:posOffset>
            </wp:positionV>
            <wp:extent cx="4572000" cy="2823461"/>
            <wp:effectExtent l="0" t="0" r="0" b="0"/>
            <wp:wrapTopAndBottom/>
            <wp:docPr id="8" name="Picture 8" descr="C:\Users\nosia\Desktop\BestPracticeDiagrams\Sli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sia\Desktop\BestPracticeDiagrams\Slide4.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27000" t="25111" r="33125" b="31111"/>
                    <a:stretch/>
                  </pic:blipFill>
                  <pic:spPr bwMode="auto">
                    <a:xfrm>
                      <a:off x="0" y="0"/>
                      <a:ext cx="4572000" cy="2823461"/>
                    </a:xfrm>
                    <a:prstGeom prst="rect">
                      <a:avLst/>
                    </a:prstGeom>
                    <a:noFill/>
                    <a:ln>
                      <a:noFill/>
                    </a:ln>
                    <a:extLst>
                      <a:ext uri="{53640926-AAD7-44D8-BBD7-CCE9431645EC}">
                        <a14:shadowObscured xmlns:a14="http://schemas.microsoft.com/office/drawing/2010/main"/>
                      </a:ext>
                    </a:extLst>
                  </pic:spPr>
                </pic:pic>
              </a:graphicData>
            </a:graphic>
          </wp:anchor>
        </w:drawing>
      </w:r>
    </w:p>
    <w:p w14:paraId="0465B476" w14:textId="3D7394E8" w:rsidR="00145592" w:rsidRPr="001C603B" w:rsidRDefault="00145592" w:rsidP="00145592">
      <w:pPr>
        <w:pStyle w:val="SNormal2"/>
        <w:ind w:left="720"/>
        <w:contextualSpacing/>
        <w:jc w:val="center"/>
        <w:rPr>
          <w:sz w:val="24"/>
          <w:szCs w:val="24"/>
        </w:rPr>
      </w:pPr>
      <w:r>
        <w:rPr>
          <w:sz w:val="24"/>
          <w:szCs w:val="24"/>
        </w:rPr>
        <w:t>Multi-Face capture layout</w:t>
      </w:r>
    </w:p>
    <w:p w14:paraId="025B016D" w14:textId="45869C68" w:rsidR="00145592" w:rsidRDefault="00145592" w:rsidP="00222470">
      <w:pPr>
        <w:pStyle w:val="SNormal2"/>
        <w:contextualSpacing/>
        <w:rPr>
          <w:sz w:val="24"/>
          <w:szCs w:val="24"/>
        </w:rPr>
      </w:pPr>
    </w:p>
    <w:p w14:paraId="67B53D79" w14:textId="77777777" w:rsidR="00145592" w:rsidRPr="00145592" w:rsidRDefault="00145592" w:rsidP="00145592">
      <w:pPr>
        <w:pStyle w:val="SNormal2"/>
        <w:ind w:left="720"/>
        <w:contextualSpacing/>
        <w:rPr>
          <w:sz w:val="24"/>
          <w:szCs w:val="24"/>
        </w:rPr>
      </w:pPr>
    </w:p>
    <w:p w14:paraId="1323B17D" w14:textId="4ED84404" w:rsidR="007055BA" w:rsidRDefault="00017239" w:rsidP="0029588A">
      <w:pPr>
        <w:pStyle w:val="SNormal2"/>
        <w:numPr>
          <w:ilvl w:val="0"/>
          <w:numId w:val="13"/>
        </w:numPr>
        <w:contextualSpacing/>
        <w:rPr>
          <w:sz w:val="24"/>
          <w:szCs w:val="24"/>
        </w:rPr>
      </w:pPr>
      <w:r w:rsidRPr="001C603B">
        <w:rPr>
          <w:sz w:val="24"/>
          <w:szCs w:val="24"/>
        </w:rPr>
        <w:t xml:space="preserve">Display live video feedback available on the </w:t>
      </w:r>
      <w:r w:rsidR="00213CE5">
        <w:rPr>
          <w:sz w:val="24"/>
          <w:szCs w:val="24"/>
        </w:rPr>
        <w:t>MorphoFace</w:t>
      </w:r>
      <w:r w:rsidR="00213CE5" w:rsidRPr="001C603B">
        <w:rPr>
          <w:sz w:val="24"/>
          <w:szCs w:val="24"/>
        </w:rPr>
        <w:t xml:space="preserve"> </w:t>
      </w:r>
      <w:r w:rsidRPr="001C603B">
        <w:rPr>
          <w:sz w:val="24"/>
          <w:szCs w:val="24"/>
        </w:rPr>
        <w:t xml:space="preserve">screen in order to help passenger to be into the </w:t>
      </w:r>
      <w:r w:rsidR="00102659">
        <w:rPr>
          <w:sz w:val="24"/>
          <w:szCs w:val="24"/>
        </w:rPr>
        <w:t>acquisition area</w:t>
      </w:r>
    </w:p>
    <w:p w14:paraId="48DC72B9" w14:textId="37BE57F8" w:rsidR="00222470" w:rsidRDefault="00222470" w:rsidP="00222470">
      <w:pPr>
        <w:pStyle w:val="SNormal2"/>
        <w:contextualSpacing/>
        <w:rPr>
          <w:sz w:val="24"/>
          <w:szCs w:val="24"/>
        </w:rPr>
      </w:pPr>
    </w:p>
    <w:p w14:paraId="0C8A31BC" w14:textId="727013A6" w:rsidR="007055BA" w:rsidRPr="00222470" w:rsidRDefault="007055BA" w:rsidP="007055BA">
      <w:pPr>
        <w:pStyle w:val="SNormal2"/>
        <w:numPr>
          <w:ilvl w:val="0"/>
          <w:numId w:val="13"/>
        </w:numPr>
        <w:contextualSpacing/>
        <w:rPr>
          <w:sz w:val="24"/>
          <w:szCs w:val="24"/>
        </w:rPr>
      </w:pPr>
      <w:r>
        <w:rPr>
          <w:sz w:val="24"/>
          <w:szCs w:val="24"/>
        </w:rPr>
        <w:t>Capture faces using optimum height and acquisition distance of 3 ft.</w:t>
      </w:r>
    </w:p>
    <w:p w14:paraId="050AC412" w14:textId="651EC354" w:rsidR="007055BA" w:rsidRPr="0029588A" w:rsidRDefault="007055BA" w:rsidP="007055BA">
      <w:pPr>
        <w:pStyle w:val="SNormal2"/>
        <w:contextualSpacing/>
        <w:jc w:val="center"/>
        <w:rPr>
          <w:sz w:val="24"/>
          <w:szCs w:val="24"/>
        </w:rPr>
      </w:pPr>
      <w:r>
        <w:rPr>
          <w:noProof/>
          <w:sz w:val="24"/>
          <w:szCs w:val="24"/>
        </w:rPr>
        <w:drawing>
          <wp:inline distT="0" distB="0" distL="0" distR="0" wp14:anchorId="057C2369" wp14:editId="269BAC25">
            <wp:extent cx="5455920" cy="4195189"/>
            <wp:effectExtent l="0" t="0" r="0" b="0"/>
            <wp:docPr id="13" name="Picture 13" descr="C:\Users\nosia\Desktop\BestPracticeDiagrams\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sia\Desktop\BestPracticeDiagrams\Slide3.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4124" r="23125" b="14222"/>
                    <a:stretch/>
                  </pic:blipFill>
                  <pic:spPr bwMode="auto">
                    <a:xfrm>
                      <a:off x="0" y="0"/>
                      <a:ext cx="5463739" cy="4201202"/>
                    </a:xfrm>
                    <a:prstGeom prst="rect">
                      <a:avLst/>
                    </a:prstGeom>
                    <a:noFill/>
                    <a:ln>
                      <a:noFill/>
                    </a:ln>
                    <a:extLst>
                      <a:ext uri="{53640926-AAD7-44D8-BBD7-CCE9431645EC}">
                        <a14:shadowObscured xmlns:a14="http://schemas.microsoft.com/office/drawing/2010/main"/>
                      </a:ext>
                    </a:extLst>
                  </pic:spPr>
                </pic:pic>
              </a:graphicData>
            </a:graphic>
          </wp:inline>
        </w:drawing>
      </w:r>
    </w:p>
    <w:p w14:paraId="1E61BED7" w14:textId="1B318F26" w:rsidR="00D33C9B" w:rsidRDefault="00D33C9B" w:rsidP="00800966">
      <w:pPr>
        <w:pStyle w:val="SNormal2"/>
        <w:rPr>
          <w:sz w:val="24"/>
          <w:szCs w:val="24"/>
        </w:rPr>
      </w:pPr>
    </w:p>
    <w:p w14:paraId="0032475A" w14:textId="49D7FD0A" w:rsidR="007055BA" w:rsidRDefault="007055BA" w:rsidP="007055BA">
      <w:pPr>
        <w:pStyle w:val="SNormal2"/>
        <w:ind w:left="720"/>
        <w:contextualSpacing/>
        <w:jc w:val="center"/>
        <w:rPr>
          <w:sz w:val="24"/>
          <w:szCs w:val="24"/>
        </w:rPr>
      </w:pPr>
      <w:r>
        <w:rPr>
          <w:sz w:val="24"/>
          <w:szCs w:val="24"/>
        </w:rPr>
        <w:t>Optimum height and distance for face acquisition</w:t>
      </w:r>
    </w:p>
    <w:p w14:paraId="7E133A27" w14:textId="46F18476" w:rsidR="007055BA" w:rsidRDefault="007055BA" w:rsidP="007055BA">
      <w:pPr>
        <w:pStyle w:val="SNormal2"/>
        <w:ind w:left="720"/>
        <w:contextualSpacing/>
        <w:jc w:val="center"/>
        <w:rPr>
          <w:sz w:val="24"/>
          <w:szCs w:val="24"/>
        </w:rPr>
      </w:pPr>
    </w:p>
    <w:p w14:paraId="3A738ACB" w14:textId="31216D47" w:rsidR="007055BA" w:rsidRDefault="007055BA" w:rsidP="007055BA">
      <w:pPr>
        <w:pStyle w:val="SNormal2"/>
        <w:ind w:left="720"/>
        <w:contextualSpacing/>
        <w:jc w:val="center"/>
        <w:rPr>
          <w:sz w:val="24"/>
          <w:szCs w:val="24"/>
        </w:rPr>
      </w:pPr>
    </w:p>
    <w:p w14:paraId="6A6A11D6" w14:textId="14B1697E" w:rsidR="007055BA" w:rsidRDefault="007055BA" w:rsidP="007055BA">
      <w:pPr>
        <w:pStyle w:val="SNormal2"/>
        <w:ind w:left="720"/>
        <w:contextualSpacing/>
        <w:jc w:val="center"/>
        <w:rPr>
          <w:sz w:val="24"/>
          <w:szCs w:val="24"/>
        </w:rPr>
      </w:pPr>
    </w:p>
    <w:p w14:paraId="7528C530" w14:textId="3E5C333C" w:rsidR="007055BA" w:rsidRDefault="007055BA" w:rsidP="007055BA">
      <w:pPr>
        <w:pStyle w:val="SNormal2"/>
        <w:ind w:left="720"/>
        <w:contextualSpacing/>
        <w:jc w:val="center"/>
        <w:rPr>
          <w:sz w:val="24"/>
          <w:szCs w:val="24"/>
        </w:rPr>
      </w:pPr>
    </w:p>
    <w:p w14:paraId="72266A19" w14:textId="659E4BA2" w:rsidR="007055BA" w:rsidRDefault="007055BA" w:rsidP="007055BA">
      <w:pPr>
        <w:pStyle w:val="SNormal2"/>
        <w:ind w:left="720"/>
        <w:contextualSpacing/>
        <w:jc w:val="center"/>
        <w:rPr>
          <w:sz w:val="24"/>
          <w:szCs w:val="24"/>
        </w:rPr>
      </w:pPr>
    </w:p>
    <w:p w14:paraId="04C86384" w14:textId="32EAA1F8" w:rsidR="007055BA" w:rsidRDefault="007055BA" w:rsidP="007055BA">
      <w:pPr>
        <w:pStyle w:val="SNormal2"/>
        <w:ind w:left="720"/>
        <w:contextualSpacing/>
        <w:jc w:val="center"/>
        <w:rPr>
          <w:sz w:val="24"/>
          <w:szCs w:val="24"/>
        </w:rPr>
      </w:pPr>
    </w:p>
    <w:p w14:paraId="6E548773" w14:textId="46329B1E" w:rsidR="007055BA" w:rsidRDefault="007055BA" w:rsidP="007055BA">
      <w:pPr>
        <w:pStyle w:val="SNormal2"/>
        <w:ind w:left="720"/>
        <w:contextualSpacing/>
        <w:jc w:val="center"/>
        <w:rPr>
          <w:sz w:val="24"/>
          <w:szCs w:val="24"/>
        </w:rPr>
      </w:pPr>
    </w:p>
    <w:p w14:paraId="1E759ADA" w14:textId="709EF70C" w:rsidR="007055BA" w:rsidRDefault="007055BA" w:rsidP="007055BA">
      <w:pPr>
        <w:pStyle w:val="SNormal2"/>
        <w:ind w:left="720"/>
        <w:contextualSpacing/>
        <w:jc w:val="center"/>
        <w:rPr>
          <w:sz w:val="24"/>
          <w:szCs w:val="24"/>
        </w:rPr>
      </w:pPr>
    </w:p>
    <w:p w14:paraId="1D786BB1" w14:textId="77777777" w:rsidR="007055BA" w:rsidRDefault="007055BA" w:rsidP="007055BA">
      <w:pPr>
        <w:pStyle w:val="SNormal2"/>
        <w:ind w:left="720"/>
        <w:contextualSpacing/>
        <w:jc w:val="center"/>
        <w:rPr>
          <w:sz w:val="24"/>
          <w:szCs w:val="24"/>
        </w:rPr>
      </w:pPr>
    </w:p>
    <w:p w14:paraId="3245D9E2" w14:textId="7F2D9BA0" w:rsidR="007055BA" w:rsidRDefault="007055BA" w:rsidP="007055BA">
      <w:pPr>
        <w:pStyle w:val="SNormal2"/>
        <w:ind w:left="720"/>
        <w:contextualSpacing/>
        <w:jc w:val="center"/>
        <w:rPr>
          <w:sz w:val="24"/>
          <w:szCs w:val="24"/>
        </w:rPr>
      </w:pPr>
    </w:p>
    <w:p w14:paraId="13B84B6E" w14:textId="4066AB5A" w:rsidR="005F19A8" w:rsidRDefault="005F19A8" w:rsidP="007055BA">
      <w:pPr>
        <w:pStyle w:val="SNormal2"/>
        <w:ind w:left="720"/>
        <w:contextualSpacing/>
        <w:jc w:val="center"/>
        <w:rPr>
          <w:sz w:val="24"/>
          <w:szCs w:val="24"/>
        </w:rPr>
      </w:pPr>
    </w:p>
    <w:p w14:paraId="3DC87589" w14:textId="67E45A1A" w:rsidR="005F19A8" w:rsidRDefault="005F19A8" w:rsidP="007055BA">
      <w:pPr>
        <w:pStyle w:val="SNormal2"/>
        <w:ind w:left="720"/>
        <w:contextualSpacing/>
        <w:jc w:val="center"/>
        <w:rPr>
          <w:sz w:val="24"/>
          <w:szCs w:val="24"/>
        </w:rPr>
      </w:pPr>
    </w:p>
    <w:p w14:paraId="3E618AD6" w14:textId="5460A0A3" w:rsidR="005F19A8" w:rsidRDefault="005F19A8" w:rsidP="007055BA">
      <w:pPr>
        <w:pStyle w:val="SNormal2"/>
        <w:ind w:left="720"/>
        <w:contextualSpacing/>
        <w:jc w:val="center"/>
        <w:rPr>
          <w:sz w:val="24"/>
          <w:szCs w:val="24"/>
        </w:rPr>
      </w:pPr>
    </w:p>
    <w:p w14:paraId="19FF6D5A" w14:textId="16FDDE4C" w:rsidR="005F19A8" w:rsidRDefault="005F19A8" w:rsidP="007055BA">
      <w:pPr>
        <w:pStyle w:val="SNormal2"/>
        <w:ind w:left="720"/>
        <w:contextualSpacing/>
        <w:jc w:val="center"/>
        <w:rPr>
          <w:sz w:val="24"/>
          <w:szCs w:val="24"/>
        </w:rPr>
      </w:pPr>
    </w:p>
    <w:p w14:paraId="2445D5E3" w14:textId="654DF749" w:rsidR="005F19A8" w:rsidRDefault="005F19A8" w:rsidP="007055BA">
      <w:pPr>
        <w:pStyle w:val="SNormal2"/>
        <w:ind w:left="720"/>
        <w:contextualSpacing/>
        <w:jc w:val="center"/>
        <w:rPr>
          <w:sz w:val="24"/>
          <w:szCs w:val="24"/>
        </w:rPr>
      </w:pPr>
    </w:p>
    <w:p w14:paraId="7B14A5F3" w14:textId="61D27900" w:rsidR="005F19A8" w:rsidRDefault="005F19A8" w:rsidP="007055BA">
      <w:pPr>
        <w:pStyle w:val="SNormal2"/>
        <w:ind w:left="720"/>
        <w:contextualSpacing/>
        <w:jc w:val="center"/>
        <w:rPr>
          <w:sz w:val="24"/>
          <w:szCs w:val="24"/>
        </w:rPr>
      </w:pPr>
    </w:p>
    <w:p w14:paraId="6278DD26" w14:textId="6E852848" w:rsidR="005F19A8" w:rsidRDefault="005F19A8" w:rsidP="007055BA">
      <w:pPr>
        <w:pStyle w:val="SNormal2"/>
        <w:ind w:left="720"/>
        <w:contextualSpacing/>
        <w:jc w:val="center"/>
        <w:rPr>
          <w:sz w:val="24"/>
          <w:szCs w:val="24"/>
        </w:rPr>
      </w:pPr>
    </w:p>
    <w:p w14:paraId="05674939" w14:textId="77777777" w:rsidR="005F19A8" w:rsidRDefault="005F19A8" w:rsidP="007055BA">
      <w:pPr>
        <w:pStyle w:val="SNormal2"/>
        <w:ind w:left="720"/>
        <w:contextualSpacing/>
        <w:jc w:val="center"/>
        <w:rPr>
          <w:sz w:val="24"/>
          <w:szCs w:val="24"/>
        </w:rPr>
      </w:pPr>
    </w:p>
    <w:p w14:paraId="5941C140" w14:textId="77777777" w:rsidR="007055BA" w:rsidRDefault="007055BA" w:rsidP="007055BA">
      <w:pPr>
        <w:pStyle w:val="SNormal2"/>
        <w:ind w:left="720"/>
        <w:contextualSpacing/>
        <w:jc w:val="center"/>
        <w:rPr>
          <w:sz w:val="24"/>
          <w:szCs w:val="24"/>
        </w:rPr>
      </w:pPr>
    </w:p>
    <w:p w14:paraId="5894CD74" w14:textId="157F7DB2" w:rsidR="00D33C9B" w:rsidRDefault="00D33C9B" w:rsidP="001C603B">
      <w:pPr>
        <w:pStyle w:val="SNormal2"/>
        <w:jc w:val="center"/>
      </w:pPr>
      <w:bookmarkStart w:id="7" w:name="_GoBack"/>
      <w:bookmarkEnd w:id="7"/>
    </w:p>
    <w:p w14:paraId="5705C910" w14:textId="4CEBA8E7" w:rsidR="007055BA" w:rsidRDefault="007055BA" w:rsidP="001C603B">
      <w:pPr>
        <w:pStyle w:val="SNormal2"/>
        <w:jc w:val="center"/>
      </w:pPr>
    </w:p>
    <w:p w14:paraId="07BB88CA" w14:textId="022F8B68" w:rsidR="007055BA" w:rsidRDefault="007055BA" w:rsidP="001C603B">
      <w:pPr>
        <w:pStyle w:val="SNormal2"/>
        <w:jc w:val="center"/>
      </w:pPr>
    </w:p>
    <w:p w14:paraId="7503BA05" w14:textId="739DC91C" w:rsidR="007055BA" w:rsidRDefault="007055BA" w:rsidP="001C603B">
      <w:pPr>
        <w:pStyle w:val="SNormal2"/>
        <w:jc w:val="center"/>
      </w:pPr>
    </w:p>
    <w:p w14:paraId="073925EB" w14:textId="0C7027E0" w:rsidR="007055BA" w:rsidRDefault="007055BA" w:rsidP="001C603B">
      <w:pPr>
        <w:pStyle w:val="SNormal2"/>
        <w:jc w:val="center"/>
      </w:pPr>
    </w:p>
    <w:p w14:paraId="45B66895" w14:textId="77777777" w:rsidR="007055BA" w:rsidRDefault="007055BA" w:rsidP="001C603B">
      <w:pPr>
        <w:pStyle w:val="SNormal2"/>
        <w:jc w:val="center"/>
      </w:pPr>
    </w:p>
    <w:p w14:paraId="5F9AAEAF" w14:textId="02B5BEAF" w:rsidR="00D33C9B" w:rsidRDefault="00D33C9B" w:rsidP="001C603B">
      <w:pPr>
        <w:pStyle w:val="SNormal2"/>
        <w:jc w:val="center"/>
      </w:pPr>
    </w:p>
    <w:p w14:paraId="6B6D8B78" w14:textId="7C0EFCE5" w:rsidR="007C5983" w:rsidRPr="007C5983" w:rsidRDefault="007C5983" w:rsidP="00145592"/>
    <w:p w14:paraId="648C619E" w14:textId="77777777" w:rsidR="007C5983" w:rsidRDefault="007C5983" w:rsidP="007C5983"/>
    <w:p w14:paraId="47AEA70D" w14:textId="77777777" w:rsidR="005F19A8" w:rsidRDefault="005F19A8" w:rsidP="005F19A8">
      <w:pPr>
        <w:pStyle w:val="STitle1"/>
        <w:jc w:val="left"/>
        <w:outlineLvl w:val="0"/>
        <w:rPr>
          <w:noProof/>
        </w:rPr>
      </w:pPr>
      <w:bookmarkStart w:id="8" w:name="_Toc500830533"/>
      <w:bookmarkStart w:id="9" w:name="_Toc500851674"/>
      <w:r>
        <w:rPr>
          <w:noProof/>
        </w:rPr>
        <w:t>Key Features and Setting</w:t>
      </w:r>
      <w:bookmarkEnd w:id="8"/>
      <w:bookmarkEnd w:id="9"/>
      <w:r>
        <w:rPr>
          <w:noProof/>
        </w:rPr>
        <w:t xml:space="preserve"> </w:t>
      </w:r>
    </w:p>
    <w:p w14:paraId="124B7B03" w14:textId="77777777" w:rsidR="005F19A8" w:rsidRDefault="005F19A8" w:rsidP="005F19A8">
      <w:pPr>
        <w:spacing w:line="360" w:lineRule="auto"/>
        <w:contextualSpacing/>
        <w:jc w:val="left"/>
        <w:rPr>
          <w:sz w:val="24"/>
          <w:szCs w:val="24"/>
        </w:rPr>
      </w:pPr>
      <w:r w:rsidRPr="001C603B">
        <w:rPr>
          <w:sz w:val="24"/>
          <w:szCs w:val="24"/>
        </w:rPr>
        <w:t xml:space="preserve">The </w:t>
      </w:r>
      <w:r>
        <w:rPr>
          <w:sz w:val="24"/>
          <w:szCs w:val="24"/>
        </w:rPr>
        <w:t>MorphoFace</w:t>
      </w:r>
      <w:r w:rsidRPr="001C603B">
        <w:rPr>
          <w:sz w:val="24"/>
          <w:szCs w:val="24"/>
        </w:rPr>
        <w:t xml:space="preserve"> device is able to work in either manual (e.g. capture started with press of button) or automatic mode (e.g. capture </w:t>
      </w:r>
      <w:r>
        <w:rPr>
          <w:sz w:val="24"/>
          <w:szCs w:val="24"/>
        </w:rPr>
        <w:t>triggered by motion in front of the device</w:t>
      </w:r>
      <w:r w:rsidRPr="001C603B">
        <w:rPr>
          <w:sz w:val="24"/>
          <w:szCs w:val="24"/>
        </w:rPr>
        <w:t>). The user is able to switch between manual and automatic modes in the configuration file (</w:t>
      </w:r>
      <w:r>
        <w:rPr>
          <w:i/>
          <w:sz w:val="24"/>
          <w:szCs w:val="24"/>
        </w:rPr>
        <w:t>D</w:t>
      </w:r>
      <w:r w:rsidRPr="001C603B">
        <w:rPr>
          <w:i/>
          <w:sz w:val="24"/>
          <w:szCs w:val="24"/>
        </w:rPr>
        <w:t>:\</w:t>
      </w:r>
      <w:r>
        <w:rPr>
          <w:i/>
          <w:sz w:val="24"/>
          <w:szCs w:val="24"/>
        </w:rPr>
        <w:t>MorphoFace</w:t>
      </w:r>
      <w:r w:rsidRPr="001C603B">
        <w:rPr>
          <w:i/>
          <w:sz w:val="24"/>
          <w:szCs w:val="24"/>
        </w:rPr>
        <w:t>\conf\</w:t>
      </w:r>
      <w:r>
        <w:rPr>
          <w:i/>
          <w:sz w:val="24"/>
          <w:szCs w:val="24"/>
        </w:rPr>
        <w:t>MorphoFace</w:t>
      </w:r>
      <w:r w:rsidRPr="001C603B">
        <w:rPr>
          <w:i/>
          <w:sz w:val="24"/>
          <w:szCs w:val="24"/>
        </w:rPr>
        <w:t>.properties</w:t>
      </w:r>
      <w:r w:rsidRPr="001C603B">
        <w:rPr>
          <w:sz w:val="24"/>
          <w:szCs w:val="24"/>
        </w:rPr>
        <w:t>) only.</w:t>
      </w:r>
      <w:r>
        <w:rPr>
          <w:sz w:val="24"/>
          <w:szCs w:val="24"/>
        </w:rPr>
        <w:t xml:space="preserve"> Whenever the trigger mode is changed, the software should be exited and restarted.</w:t>
      </w:r>
    </w:p>
    <w:p w14:paraId="74BADB08" w14:textId="77777777" w:rsidR="005F19A8" w:rsidRPr="001C603B" w:rsidRDefault="005F19A8" w:rsidP="005F19A8">
      <w:pPr>
        <w:spacing w:line="360" w:lineRule="auto"/>
        <w:contextualSpacing/>
        <w:jc w:val="left"/>
        <w:rPr>
          <w:sz w:val="24"/>
          <w:szCs w:val="24"/>
        </w:rPr>
      </w:pPr>
    </w:p>
    <w:p w14:paraId="3F71C3E8" w14:textId="77777777" w:rsidR="005F19A8" w:rsidRPr="001C603B" w:rsidRDefault="005F19A8" w:rsidP="005F19A8">
      <w:pPr>
        <w:pStyle w:val="STitle2"/>
        <w:spacing w:line="360" w:lineRule="auto"/>
        <w:contextualSpacing/>
        <w:jc w:val="left"/>
        <w:rPr>
          <w:sz w:val="24"/>
          <w:szCs w:val="24"/>
        </w:rPr>
      </w:pPr>
      <w:bookmarkStart w:id="10" w:name="_Toc500830534"/>
      <w:bookmarkStart w:id="11" w:name="_Toc500851675"/>
      <w:r w:rsidRPr="001C603B">
        <w:rPr>
          <w:sz w:val="24"/>
          <w:szCs w:val="24"/>
        </w:rPr>
        <w:t>Manual</w:t>
      </w:r>
      <w:r>
        <w:rPr>
          <w:sz w:val="24"/>
          <w:szCs w:val="24"/>
        </w:rPr>
        <w:t xml:space="preserve"> Trigger</w:t>
      </w:r>
      <w:bookmarkEnd w:id="10"/>
      <w:bookmarkEnd w:id="11"/>
    </w:p>
    <w:p w14:paraId="0A757AD2" w14:textId="77777777" w:rsidR="005F19A8" w:rsidRDefault="005F19A8" w:rsidP="005F19A8">
      <w:pPr>
        <w:pStyle w:val="SNormal2"/>
        <w:spacing w:line="360" w:lineRule="auto"/>
        <w:contextualSpacing/>
        <w:jc w:val="left"/>
        <w:rPr>
          <w:sz w:val="24"/>
          <w:szCs w:val="24"/>
        </w:rPr>
      </w:pPr>
      <w:r w:rsidRPr="001C603B">
        <w:rPr>
          <w:sz w:val="24"/>
          <w:szCs w:val="24"/>
        </w:rPr>
        <w:t>To enter manual capture mode, navigate to the configuration file for the device, and make the following change. ‘trigger.mode = BUTTON’.</w:t>
      </w:r>
    </w:p>
    <w:p w14:paraId="57F56E1B" w14:textId="77777777" w:rsidR="005F19A8" w:rsidRPr="001C603B" w:rsidRDefault="005F19A8" w:rsidP="005F19A8">
      <w:pPr>
        <w:pStyle w:val="SNormal2"/>
        <w:spacing w:line="360" w:lineRule="auto"/>
        <w:contextualSpacing/>
        <w:jc w:val="left"/>
        <w:rPr>
          <w:sz w:val="24"/>
          <w:szCs w:val="24"/>
        </w:rPr>
      </w:pPr>
    </w:p>
    <w:p w14:paraId="7D8DD4E7" w14:textId="77777777" w:rsidR="005F19A8" w:rsidRPr="001C603B" w:rsidRDefault="005F19A8" w:rsidP="005F19A8">
      <w:pPr>
        <w:pStyle w:val="SNormal2"/>
        <w:spacing w:line="360" w:lineRule="auto"/>
        <w:contextualSpacing/>
        <w:jc w:val="left"/>
        <w:rPr>
          <w:sz w:val="24"/>
          <w:szCs w:val="24"/>
        </w:rPr>
      </w:pPr>
      <w:r w:rsidRPr="001C603B">
        <w:rPr>
          <w:sz w:val="24"/>
          <w:szCs w:val="24"/>
        </w:rPr>
        <w:t>In manual mode, there is a ‘Start Capture’ button present in the application window. The agent can begin the capture process by pressing the ‘Start Capture’ button. Once the ‘Start Capture’ button is pressed, the camera tries to detect the face for a quality image.</w:t>
      </w:r>
      <w:r w:rsidRPr="001C603B">
        <w:rPr>
          <w:sz w:val="24"/>
          <w:szCs w:val="24"/>
        </w:rPr>
        <w:br/>
      </w:r>
    </w:p>
    <w:p w14:paraId="452D8C9E" w14:textId="77777777" w:rsidR="005F19A8" w:rsidRPr="001C603B" w:rsidRDefault="005F19A8" w:rsidP="005F19A8">
      <w:pPr>
        <w:pStyle w:val="STitle2"/>
        <w:spacing w:line="360" w:lineRule="auto"/>
        <w:contextualSpacing/>
        <w:jc w:val="left"/>
        <w:rPr>
          <w:sz w:val="24"/>
          <w:szCs w:val="24"/>
        </w:rPr>
      </w:pPr>
      <w:bookmarkStart w:id="12" w:name="_Toc500830535"/>
      <w:bookmarkStart w:id="13" w:name="_Toc500851676"/>
      <w:r w:rsidRPr="001C603B">
        <w:rPr>
          <w:sz w:val="24"/>
          <w:szCs w:val="24"/>
        </w:rPr>
        <w:t>Automatic</w:t>
      </w:r>
      <w:r>
        <w:rPr>
          <w:sz w:val="24"/>
          <w:szCs w:val="24"/>
        </w:rPr>
        <w:t xml:space="preserve"> Trigger</w:t>
      </w:r>
      <w:bookmarkEnd w:id="12"/>
      <w:bookmarkEnd w:id="13"/>
    </w:p>
    <w:p w14:paraId="7F78560C" w14:textId="77777777" w:rsidR="005F19A8" w:rsidRPr="001C603B" w:rsidRDefault="005F19A8" w:rsidP="005F19A8">
      <w:pPr>
        <w:pStyle w:val="SNormal2"/>
        <w:spacing w:line="360" w:lineRule="auto"/>
        <w:contextualSpacing/>
        <w:jc w:val="left"/>
        <w:rPr>
          <w:sz w:val="24"/>
          <w:szCs w:val="24"/>
        </w:rPr>
      </w:pPr>
      <w:r w:rsidRPr="001C603B">
        <w:rPr>
          <w:sz w:val="24"/>
          <w:szCs w:val="24"/>
        </w:rPr>
        <w:t>In automatic mode, cap</w:t>
      </w:r>
      <w:r>
        <w:rPr>
          <w:sz w:val="24"/>
          <w:szCs w:val="24"/>
        </w:rPr>
        <w:t>ture begins when a passenger enters the capture zone.</w:t>
      </w:r>
    </w:p>
    <w:p w14:paraId="468A0398" w14:textId="77777777" w:rsidR="005F19A8" w:rsidRPr="001C603B" w:rsidRDefault="005F19A8" w:rsidP="005F19A8">
      <w:pPr>
        <w:pStyle w:val="SNormal2"/>
        <w:spacing w:line="360" w:lineRule="auto"/>
        <w:contextualSpacing/>
        <w:jc w:val="left"/>
        <w:rPr>
          <w:sz w:val="24"/>
          <w:szCs w:val="24"/>
        </w:rPr>
      </w:pPr>
      <w:r w:rsidRPr="001C603B">
        <w:rPr>
          <w:sz w:val="24"/>
          <w:szCs w:val="24"/>
        </w:rPr>
        <w:t>To enter automatic capture mode, navigate to the configuration file for the device, and make the following change. ‘trigger.mode = PRESENCE’.</w:t>
      </w:r>
      <w:r>
        <w:rPr>
          <w:sz w:val="24"/>
          <w:szCs w:val="24"/>
        </w:rPr>
        <w:t xml:space="preserve">  </w:t>
      </w:r>
      <w:r w:rsidRPr="001C603B">
        <w:rPr>
          <w:sz w:val="24"/>
          <w:szCs w:val="24"/>
        </w:rPr>
        <w:t>In automatic mode, cap</w:t>
      </w:r>
      <w:r>
        <w:rPr>
          <w:sz w:val="24"/>
          <w:szCs w:val="24"/>
        </w:rPr>
        <w:t>ture begins when a passenger enters the capture zone.</w:t>
      </w:r>
    </w:p>
    <w:p w14:paraId="37B8B42A" w14:textId="77777777" w:rsidR="005F19A8" w:rsidRDefault="005F19A8" w:rsidP="005F19A8">
      <w:pPr>
        <w:jc w:val="left"/>
        <w:rPr>
          <w:color w:val="636362" w:themeColor="text2"/>
        </w:rPr>
      </w:pPr>
      <w:r>
        <w:br w:type="page"/>
      </w:r>
    </w:p>
    <w:p w14:paraId="43E46FD9" w14:textId="77777777" w:rsidR="005F19A8" w:rsidRPr="000F11E4" w:rsidRDefault="005F19A8" w:rsidP="005F19A8">
      <w:pPr>
        <w:spacing w:line="360" w:lineRule="auto"/>
        <w:contextualSpacing/>
        <w:jc w:val="left"/>
        <w:rPr>
          <w:sz w:val="24"/>
          <w:szCs w:val="24"/>
        </w:rPr>
      </w:pPr>
    </w:p>
    <w:p w14:paraId="2DA3A157" w14:textId="77777777" w:rsidR="005F19A8" w:rsidRPr="000F11E4" w:rsidRDefault="005F19A8" w:rsidP="005F19A8">
      <w:pPr>
        <w:pStyle w:val="STitle2"/>
        <w:spacing w:line="360" w:lineRule="auto"/>
        <w:contextualSpacing/>
        <w:jc w:val="left"/>
        <w:rPr>
          <w:sz w:val="24"/>
          <w:szCs w:val="24"/>
        </w:rPr>
      </w:pPr>
      <w:bookmarkStart w:id="14" w:name="_Toc500830536"/>
      <w:bookmarkStart w:id="15" w:name="_Toc500851677"/>
      <w:r>
        <w:rPr>
          <w:sz w:val="24"/>
          <w:szCs w:val="24"/>
        </w:rPr>
        <w:t>Duplicate Detection</w:t>
      </w:r>
      <w:bookmarkEnd w:id="14"/>
      <w:bookmarkEnd w:id="15"/>
    </w:p>
    <w:p w14:paraId="08E4DCC3" w14:textId="1BABD80D" w:rsidR="005F19A8" w:rsidRPr="000F11E4" w:rsidRDefault="005F19A8" w:rsidP="005F19A8">
      <w:pPr>
        <w:pStyle w:val="SNormal2"/>
        <w:spacing w:line="360" w:lineRule="auto"/>
        <w:contextualSpacing/>
        <w:jc w:val="left"/>
        <w:rPr>
          <w:sz w:val="24"/>
          <w:szCs w:val="24"/>
        </w:rPr>
      </w:pPr>
      <w:r>
        <w:rPr>
          <w:sz w:val="24"/>
          <w:szCs w:val="24"/>
        </w:rPr>
        <w:t>During face capture, multiple frames of the subject are acquired. Also, there may be a scenario where a passenger that has already been captured by the camera, is captured again. In both of these cases, we want to ensure that we are forwarding only one image for verification, and that is the best image. Our duplication matching feature allows us to detect an unique face before it is forwarded for verification. A folder of all images forwarded for verification are stored in the duplicates folder and later used by our internal matching algorithm (</w:t>
      </w:r>
      <w:r>
        <w:rPr>
          <w:i/>
          <w:sz w:val="24"/>
          <w:szCs w:val="24"/>
        </w:rPr>
        <w:t>D:\MorphoFace\enroll</w:t>
      </w:r>
      <w:r w:rsidRPr="001C603B">
        <w:rPr>
          <w:i/>
          <w:sz w:val="24"/>
          <w:szCs w:val="24"/>
        </w:rPr>
        <w:t>\</w:t>
      </w:r>
      <w:r>
        <w:rPr>
          <w:i/>
          <w:sz w:val="24"/>
          <w:szCs w:val="24"/>
        </w:rPr>
        <w:t>duplicates</w:t>
      </w:r>
      <w:r>
        <w:rPr>
          <w:sz w:val="24"/>
          <w:szCs w:val="24"/>
        </w:rPr>
        <w:t>). By default, the number of images that can be stored in the duplicate folder is 500. This can be changed in the configuration file by changing the value for the ‘</w:t>
      </w:r>
      <w:r w:rsidRPr="004C4BB2">
        <w:rPr>
          <w:sz w:val="24"/>
          <w:szCs w:val="24"/>
        </w:rPr>
        <w:t>enroll.dup.limit</w:t>
      </w:r>
      <w:r>
        <w:rPr>
          <w:sz w:val="24"/>
          <w:szCs w:val="24"/>
        </w:rPr>
        <w:t>’ variable.</w:t>
      </w:r>
      <w:r w:rsidRPr="000F11E4">
        <w:rPr>
          <w:sz w:val="24"/>
          <w:szCs w:val="24"/>
        </w:rPr>
        <w:br/>
      </w:r>
    </w:p>
    <w:p w14:paraId="4600098D" w14:textId="577121A5" w:rsidR="005F19A8" w:rsidRPr="000F11E4" w:rsidRDefault="005F19A8" w:rsidP="005F19A8">
      <w:pPr>
        <w:pStyle w:val="STitle2"/>
        <w:spacing w:line="360" w:lineRule="auto"/>
        <w:contextualSpacing/>
        <w:jc w:val="left"/>
        <w:rPr>
          <w:sz w:val="24"/>
          <w:szCs w:val="24"/>
        </w:rPr>
      </w:pPr>
      <w:bookmarkStart w:id="16" w:name="_Toc500830537"/>
      <w:bookmarkStart w:id="17" w:name="_Toc500851678"/>
      <w:r w:rsidRPr="000F11E4">
        <w:rPr>
          <w:sz w:val="24"/>
          <w:szCs w:val="24"/>
        </w:rPr>
        <w:t>Anti-Spoofing</w:t>
      </w:r>
      <w:r>
        <w:rPr>
          <w:sz w:val="24"/>
          <w:szCs w:val="24"/>
        </w:rPr>
        <w:t xml:space="preserve"> (Beta release)</w:t>
      </w:r>
      <w:bookmarkEnd w:id="16"/>
      <w:bookmarkEnd w:id="17"/>
    </w:p>
    <w:p w14:paraId="19796AA6" w14:textId="7EEF78FB" w:rsidR="005F19A8" w:rsidRDefault="005F19A8" w:rsidP="005F19A8">
      <w:pPr>
        <w:pStyle w:val="SNormal2"/>
        <w:spacing w:line="360" w:lineRule="auto"/>
        <w:contextualSpacing/>
        <w:rPr>
          <w:sz w:val="24"/>
          <w:szCs w:val="24"/>
        </w:rPr>
      </w:pPr>
      <w:r w:rsidRPr="000F11E4">
        <w:rPr>
          <w:sz w:val="24"/>
          <w:szCs w:val="24"/>
        </w:rPr>
        <w:t xml:space="preserve">Anti-spoofing is a feature that allows the camera the ability to automatically distinguish between a real face that is presented to the camera and </w:t>
      </w:r>
      <w:r>
        <w:rPr>
          <w:sz w:val="24"/>
          <w:szCs w:val="24"/>
        </w:rPr>
        <w:t>an artificial face</w:t>
      </w:r>
      <w:r w:rsidRPr="000F11E4">
        <w:rPr>
          <w:sz w:val="24"/>
          <w:szCs w:val="24"/>
        </w:rPr>
        <w:t xml:space="preserve"> that </w:t>
      </w:r>
      <w:r>
        <w:rPr>
          <w:sz w:val="24"/>
          <w:szCs w:val="24"/>
        </w:rPr>
        <w:t>is</w:t>
      </w:r>
      <w:r w:rsidRPr="000F11E4">
        <w:rPr>
          <w:sz w:val="24"/>
          <w:szCs w:val="24"/>
        </w:rPr>
        <w:t xml:space="preserve"> presented to the camera. If a photograph </w:t>
      </w:r>
      <w:r>
        <w:rPr>
          <w:sz w:val="24"/>
          <w:szCs w:val="24"/>
        </w:rPr>
        <w:t xml:space="preserve">(2D) </w:t>
      </w:r>
      <w:r w:rsidRPr="000F11E4">
        <w:rPr>
          <w:sz w:val="24"/>
          <w:szCs w:val="24"/>
        </w:rPr>
        <w:t xml:space="preserve">is used in an attempt to </w:t>
      </w:r>
      <w:r>
        <w:rPr>
          <w:sz w:val="24"/>
          <w:szCs w:val="24"/>
        </w:rPr>
        <w:t>spoof the camera, our algorithm</w:t>
      </w:r>
      <w:r w:rsidRPr="000F11E4">
        <w:rPr>
          <w:sz w:val="24"/>
          <w:szCs w:val="24"/>
        </w:rPr>
        <w:t xml:space="preserve"> has the ability to detect this. As a result, the face will be captured, but will not be forwarded or sent for verification. All attempts of image capture v</w:t>
      </w:r>
      <w:r>
        <w:rPr>
          <w:sz w:val="24"/>
          <w:szCs w:val="24"/>
        </w:rPr>
        <w:t>ia spoofing are stored in the ‘\</w:t>
      </w:r>
      <w:r w:rsidRPr="000F11E4">
        <w:rPr>
          <w:sz w:val="24"/>
          <w:szCs w:val="24"/>
        </w:rPr>
        <w:t>captures’ folder and have ‘SPOOF’ appended to the file name. In the scenario where there are artificial faces and real faces in front of the camera (e.g. multi-face), only the real faces will be captured and forwarded for verification.</w:t>
      </w:r>
      <w:bookmarkStart w:id="18" w:name="_Toc500830538"/>
    </w:p>
    <w:p w14:paraId="44013A7B" w14:textId="77777777" w:rsidR="005F19A8" w:rsidRDefault="005F19A8" w:rsidP="005F19A8">
      <w:pPr>
        <w:pStyle w:val="SNormal2"/>
        <w:spacing w:line="360" w:lineRule="auto"/>
        <w:contextualSpacing/>
        <w:rPr>
          <w:sz w:val="24"/>
          <w:szCs w:val="24"/>
        </w:rPr>
      </w:pPr>
    </w:p>
    <w:p w14:paraId="49D6D62D" w14:textId="133D5612" w:rsidR="005F19A8" w:rsidRPr="000F11E4" w:rsidRDefault="005F19A8" w:rsidP="005F19A8">
      <w:pPr>
        <w:pStyle w:val="STitle2"/>
        <w:spacing w:line="360" w:lineRule="auto"/>
        <w:contextualSpacing/>
        <w:jc w:val="left"/>
        <w:rPr>
          <w:sz w:val="24"/>
          <w:szCs w:val="24"/>
        </w:rPr>
      </w:pPr>
      <w:bookmarkStart w:id="19" w:name="_Toc500851679"/>
      <w:r>
        <w:rPr>
          <w:sz w:val="24"/>
          <w:szCs w:val="24"/>
        </w:rPr>
        <w:t>Configurable Display and Live Video</w:t>
      </w:r>
      <w:bookmarkEnd w:id="18"/>
      <w:bookmarkEnd w:id="19"/>
    </w:p>
    <w:p w14:paraId="51E34FF8" w14:textId="77777777" w:rsidR="005F19A8" w:rsidRPr="001C603B" w:rsidRDefault="005F19A8" w:rsidP="005F19A8">
      <w:pPr>
        <w:pStyle w:val="SNormal2"/>
        <w:spacing w:line="360" w:lineRule="auto"/>
        <w:contextualSpacing/>
        <w:jc w:val="left"/>
        <w:rPr>
          <w:sz w:val="24"/>
          <w:szCs w:val="24"/>
        </w:rPr>
      </w:pPr>
      <w:r>
        <w:rPr>
          <w:sz w:val="24"/>
          <w:szCs w:val="24"/>
        </w:rPr>
        <w:t xml:space="preserve">A new key feature is the ability to enable/disable the live video feed. In order to change whether the live feed is displayed, </w:t>
      </w:r>
      <w:r w:rsidRPr="001C603B">
        <w:rPr>
          <w:sz w:val="24"/>
          <w:szCs w:val="24"/>
        </w:rPr>
        <w:t xml:space="preserve">navigate to the configuration file for the device, and </w:t>
      </w:r>
      <w:r>
        <w:rPr>
          <w:sz w:val="24"/>
          <w:szCs w:val="24"/>
        </w:rPr>
        <w:t>change the value for the ‘</w:t>
      </w:r>
      <w:r w:rsidRPr="007E0A49">
        <w:rPr>
          <w:sz w:val="24"/>
          <w:szCs w:val="24"/>
        </w:rPr>
        <w:t>capture.live.video.mode</w:t>
      </w:r>
      <w:r>
        <w:rPr>
          <w:sz w:val="24"/>
          <w:szCs w:val="24"/>
        </w:rPr>
        <w:t>’</w:t>
      </w:r>
      <w:r w:rsidRPr="007E0A49">
        <w:rPr>
          <w:sz w:val="24"/>
          <w:szCs w:val="24"/>
        </w:rPr>
        <w:t xml:space="preserve"> </w:t>
      </w:r>
      <w:r>
        <w:rPr>
          <w:sz w:val="24"/>
          <w:szCs w:val="24"/>
        </w:rPr>
        <w:t xml:space="preserve">variable. The user is also able to use the ‘Live Video On/Off’ button that is located in the application console. If the live video is enabled, there are two overlay options available (e.g. EnableWithOverlay or </w:t>
      </w:r>
      <w:r w:rsidRPr="00073DFE">
        <w:rPr>
          <w:sz w:val="24"/>
          <w:szCs w:val="24"/>
        </w:rPr>
        <w:t>EnableWithEllipseOverlay</w:t>
      </w:r>
      <w:r>
        <w:rPr>
          <w:sz w:val="24"/>
          <w:szCs w:val="24"/>
        </w:rPr>
        <w:t>). Anytime the live video feed is changed, the display service should be restarted.</w:t>
      </w:r>
    </w:p>
    <w:p w14:paraId="187FABD9" w14:textId="77777777" w:rsidR="005F19A8" w:rsidRDefault="005F19A8" w:rsidP="005F19A8">
      <w:pPr>
        <w:pStyle w:val="SNormal2"/>
        <w:spacing w:line="360" w:lineRule="auto"/>
        <w:contextualSpacing/>
        <w:rPr>
          <w:sz w:val="24"/>
          <w:szCs w:val="24"/>
        </w:rPr>
      </w:pPr>
    </w:p>
    <w:p w14:paraId="74F053A2" w14:textId="77777777" w:rsidR="005F19A8" w:rsidRPr="000F11E4" w:rsidRDefault="005F19A8" w:rsidP="005F19A8">
      <w:pPr>
        <w:pStyle w:val="STitle2"/>
        <w:spacing w:line="360" w:lineRule="auto"/>
        <w:contextualSpacing/>
        <w:jc w:val="left"/>
        <w:rPr>
          <w:sz w:val="24"/>
          <w:szCs w:val="24"/>
        </w:rPr>
      </w:pPr>
      <w:bookmarkStart w:id="20" w:name="_Toc500830539"/>
      <w:bookmarkStart w:id="21" w:name="_Toc500851680"/>
      <w:r>
        <w:rPr>
          <w:sz w:val="24"/>
          <w:szCs w:val="24"/>
        </w:rPr>
        <w:t>Single Face Capture</w:t>
      </w:r>
      <w:bookmarkEnd w:id="20"/>
      <w:bookmarkEnd w:id="21"/>
    </w:p>
    <w:p w14:paraId="42C569B5" w14:textId="77777777" w:rsidR="005F19A8" w:rsidRPr="000F11E4" w:rsidRDefault="005F19A8" w:rsidP="005F19A8">
      <w:pPr>
        <w:pStyle w:val="SNormal2"/>
        <w:spacing w:line="360" w:lineRule="auto"/>
        <w:contextualSpacing/>
        <w:jc w:val="left"/>
        <w:rPr>
          <w:sz w:val="24"/>
          <w:szCs w:val="24"/>
        </w:rPr>
      </w:pPr>
      <w:r>
        <w:rPr>
          <w:sz w:val="24"/>
          <w:szCs w:val="24"/>
        </w:rPr>
        <w:t>Single Face Capture has the ability to use both a manual trigger and automatic trigger for capture. To initiate single face capture</w:t>
      </w:r>
      <w:r w:rsidRPr="001C603B">
        <w:rPr>
          <w:sz w:val="24"/>
          <w:szCs w:val="24"/>
        </w:rPr>
        <w:t>, navigate to the configuration file for the device, and make the f</w:t>
      </w:r>
      <w:r>
        <w:rPr>
          <w:sz w:val="24"/>
          <w:szCs w:val="24"/>
        </w:rPr>
        <w:t xml:space="preserve">ollowing change. ‘capture.mode = </w:t>
      </w:r>
      <w:r w:rsidRPr="001C3BBC">
        <w:rPr>
          <w:sz w:val="24"/>
          <w:szCs w:val="24"/>
        </w:rPr>
        <w:t>FACE</w:t>
      </w:r>
      <w:r>
        <w:rPr>
          <w:sz w:val="24"/>
          <w:szCs w:val="24"/>
        </w:rPr>
        <w:t>’</w:t>
      </w:r>
      <w:r w:rsidRPr="001C603B">
        <w:rPr>
          <w:sz w:val="24"/>
          <w:szCs w:val="24"/>
        </w:rPr>
        <w:t>.</w:t>
      </w:r>
    </w:p>
    <w:p w14:paraId="2A752856" w14:textId="77777777" w:rsidR="005F19A8" w:rsidRPr="000F11E4" w:rsidRDefault="005F19A8" w:rsidP="005F19A8">
      <w:pPr>
        <w:pStyle w:val="STitle2"/>
        <w:spacing w:line="360" w:lineRule="auto"/>
        <w:contextualSpacing/>
        <w:jc w:val="left"/>
        <w:rPr>
          <w:sz w:val="24"/>
          <w:szCs w:val="24"/>
        </w:rPr>
      </w:pPr>
      <w:bookmarkStart w:id="22" w:name="_Toc500830540"/>
      <w:bookmarkStart w:id="23" w:name="_Toc500851681"/>
      <w:r>
        <w:rPr>
          <w:sz w:val="24"/>
          <w:szCs w:val="24"/>
        </w:rPr>
        <w:t>Multi-Face Capture</w:t>
      </w:r>
      <w:bookmarkEnd w:id="22"/>
      <w:bookmarkEnd w:id="23"/>
    </w:p>
    <w:p w14:paraId="6B992E13" w14:textId="77777777" w:rsidR="005F19A8" w:rsidRDefault="005F19A8" w:rsidP="005F19A8">
      <w:pPr>
        <w:pStyle w:val="SNormal2"/>
        <w:spacing w:line="360" w:lineRule="auto"/>
        <w:contextualSpacing/>
        <w:rPr>
          <w:sz w:val="24"/>
          <w:szCs w:val="24"/>
        </w:rPr>
      </w:pPr>
      <w:r>
        <w:rPr>
          <w:sz w:val="24"/>
          <w:szCs w:val="24"/>
        </w:rPr>
        <w:t>Our multi-face capture mode is robust in its ability to capture multiple faces within the capture zone. To initiate multi-face face capture</w:t>
      </w:r>
      <w:r w:rsidRPr="001C603B">
        <w:rPr>
          <w:sz w:val="24"/>
          <w:szCs w:val="24"/>
        </w:rPr>
        <w:t>, navigate to the configuration file for the device, and make the f</w:t>
      </w:r>
      <w:r>
        <w:rPr>
          <w:sz w:val="24"/>
          <w:szCs w:val="24"/>
        </w:rPr>
        <w:t>ollowing change. ‘capture.mode = MULTI_</w:t>
      </w:r>
      <w:r w:rsidRPr="001C3BBC">
        <w:rPr>
          <w:sz w:val="24"/>
          <w:szCs w:val="24"/>
        </w:rPr>
        <w:t>FACE</w:t>
      </w:r>
      <w:r>
        <w:rPr>
          <w:sz w:val="24"/>
          <w:szCs w:val="24"/>
        </w:rPr>
        <w:t>’</w:t>
      </w:r>
      <w:r w:rsidRPr="001C603B">
        <w:rPr>
          <w:sz w:val="24"/>
          <w:szCs w:val="24"/>
        </w:rPr>
        <w:t>.</w:t>
      </w:r>
    </w:p>
    <w:p w14:paraId="6E899000" w14:textId="77777777" w:rsidR="005F19A8" w:rsidRPr="000F11E4" w:rsidRDefault="005F19A8" w:rsidP="005F19A8">
      <w:pPr>
        <w:pStyle w:val="STitle2"/>
        <w:spacing w:line="360" w:lineRule="auto"/>
        <w:contextualSpacing/>
        <w:jc w:val="left"/>
        <w:rPr>
          <w:sz w:val="24"/>
          <w:szCs w:val="24"/>
        </w:rPr>
      </w:pPr>
      <w:bookmarkStart w:id="24" w:name="_Toc500830541"/>
      <w:bookmarkStart w:id="25" w:name="_Toc500851682"/>
      <w:r>
        <w:rPr>
          <w:sz w:val="24"/>
          <w:szCs w:val="24"/>
        </w:rPr>
        <w:t>Face Capture Rate</w:t>
      </w:r>
      <w:bookmarkEnd w:id="24"/>
      <w:bookmarkEnd w:id="25"/>
      <w:r>
        <w:rPr>
          <w:sz w:val="24"/>
          <w:szCs w:val="24"/>
        </w:rPr>
        <w:t xml:space="preserve"> </w:t>
      </w:r>
    </w:p>
    <w:p w14:paraId="2E664F01" w14:textId="77777777" w:rsidR="005F19A8" w:rsidRDefault="005F19A8" w:rsidP="005F19A8">
      <w:pPr>
        <w:pStyle w:val="SNormal2"/>
        <w:spacing w:line="360" w:lineRule="auto"/>
        <w:contextualSpacing/>
        <w:rPr>
          <w:sz w:val="24"/>
          <w:szCs w:val="24"/>
        </w:rPr>
      </w:pPr>
      <w:r>
        <w:rPr>
          <w:sz w:val="24"/>
          <w:szCs w:val="24"/>
        </w:rPr>
        <w:t xml:space="preserve">Capture times are configured with upper and lower bounds.  The ‘capture.min_attempts=n’ configuration is used to set the minimum capture time or rate. The ‘capture.timeout=n’ configuration is used to set maximum capture time. </w:t>
      </w:r>
    </w:p>
    <w:p w14:paraId="0C5DE69F" w14:textId="77777777" w:rsidR="003A2382" w:rsidRDefault="003A2382" w:rsidP="002E299D">
      <w:pPr>
        <w:pStyle w:val="SNormal2"/>
        <w:spacing w:line="360" w:lineRule="auto"/>
        <w:contextualSpacing/>
        <w:rPr>
          <w:sz w:val="24"/>
          <w:szCs w:val="24"/>
        </w:rPr>
      </w:pPr>
    </w:p>
    <w:sectPr w:rsidR="003A2382" w:rsidSect="003B101F">
      <w:headerReference w:type="even" r:id="rId15"/>
      <w:headerReference w:type="default" r:id="rId16"/>
      <w:footerReference w:type="default" r:id="rId17"/>
      <w:headerReference w:type="first" r:id="rId18"/>
      <w:footerReference w:type="first" r:id="rId19"/>
      <w:pgSz w:w="11906" w:h="16838" w:code="9"/>
      <w:pgMar w:top="1814" w:right="1134" w:bottom="1701"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79A709" w14:textId="77777777" w:rsidR="004113B1" w:rsidRDefault="004113B1" w:rsidP="00744F68">
      <w:r>
        <w:separator/>
      </w:r>
    </w:p>
  </w:endnote>
  <w:endnote w:type="continuationSeparator" w:id="0">
    <w:p w14:paraId="26AF1FF6" w14:textId="77777777" w:rsidR="004113B1" w:rsidRDefault="004113B1" w:rsidP="00744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080"/>
      <w:gridCol w:w="3558"/>
    </w:tblGrid>
    <w:tr w:rsidR="0029588A" w14:paraId="05EEBDFE" w14:textId="77777777" w:rsidTr="00710E2B">
      <w:trPr>
        <w:trHeight w:val="419"/>
      </w:trPr>
      <w:tc>
        <w:tcPr>
          <w:tcW w:w="3154" w:type="pct"/>
          <w:vAlign w:val="center"/>
        </w:tcPr>
        <w:p w14:paraId="172716D4" w14:textId="77777777" w:rsidR="0029588A" w:rsidRDefault="0029588A" w:rsidP="003E0879">
          <w:pPr>
            <w:pStyle w:val="Footer"/>
          </w:pPr>
          <w:r>
            <w:rPr>
              <w:noProof/>
            </w:rPr>
            <w:drawing>
              <wp:anchor distT="0" distB="0" distL="114300" distR="114300" simplePos="0" relativeHeight="251662336" behindDoc="1" locked="0" layoutInCell="1" allowOverlap="1" wp14:anchorId="5EE885A6" wp14:editId="195C217A">
                <wp:simplePos x="0" y="0"/>
                <wp:positionH relativeFrom="column">
                  <wp:posOffset>3810</wp:posOffset>
                </wp:positionH>
                <wp:positionV relativeFrom="paragraph">
                  <wp:posOffset>-147320</wp:posOffset>
                </wp:positionV>
                <wp:extent cx="4696978" cy="25298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_DE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96978" cy="252985"/>
                        </a:xfrm>
                        <a:prstGeom prst="rect">
                          <a:avLst/>
                        </a:prstGeom>
                      </pic:spPr>
                    </pic:pic>
                  </a:graphicData>
                </a:graphic>
              </wp:anchor>
            </w:drawing>
          </w:r>
        </w:p>
      </w:tc>
      <w:tc>
        <w:tcPr>
          <w:tcW w:w="1846" w:type="pct"/>
          <w:vAlign w:val="center"/>
        </w:tcPr>
        <w:p w14:paraId="51A36F39" w14:textId="7A7D49BE" w:rsidR="0029588A" w:rsidRPr="00717316" w:rsidRDefault="0029588A" w:rsidP="00717316">
          <w:pPr>
            <w:pStyle w:val="Footer"/>
            <w:jc w:val="right"/>
            <w:rPr>
              <w:sz w:val="12"/>
              <w:szCs w:val="12"/>
            </w:rPr>
          </w:pPr>
          <w:r>
            <w:rPr>
              <w:rStyle w:val="PageNumber"/>
            </w:rPr>
            <w:fldChar w:fldCharType="begin"/>
          </w:r>
          <w:r>
            <w:rPr>
              <w:rStyle w:val="PageNumber"/>
            </w:rPr>
            <w:instrText xml:space="preserve"> PAGE </w:instrText>
          </w:r>
          <w:r>
            <w:rPr>
              <w:rStyle w:val="PageNumber"/>
            </w:rPr>
            <w:fldChar w:fldCharType="separate"/>
          </w:r>
          <w:r w:rsidR="00297A2E">
            <w:rPr>
              <w:rStyle w:val="PageNumber"/>
              <w:noProof/>
            </w:rPr>
            <w:t>7</w:t>
          </w:r>
          <w:r>
            <w:rPr>
              <w:rStyle w:val="PageNumber"/>
            </w:rPr>
            <w:fldChar w:fldCharType="end"/>
          </w:r>
          <w:r>
            <w:rPr>
              <w:rStyle w:val="PageNumber"/>
            </w:rPr>
            <w:t>/</w:t>
          </w:r>
          <w:r>
            <w:rPr>
              <w:rStyle w:val="PageNumber"/>
            </w:rPr>
            <w:fldChar w:fldCharType="begin"/>
          </w:r>
          <w:r>
            <w:rPr>
              <w:rStyle w:val="PageNumber"/>
            </w:rPr>
            <w:instrText xml:space="preserve"> NUMPAGES   \* MERGEFORMAT </w:instrText>
          </w:r>
          <w:r>
            <w:rPr>
              <w:rStyle w:val="PageNumber"/>
            </w:rPr>
            <w:fldChar w:fldCharType="separate"/>
          </w:r>
          <w:r w:rsidR="00297A2E">
            <w:rPr>
              <w:rStyle w:val="PageNumber"/>
              <w:noProof/>
            </w:rPr>
            <w:t>9</w:t>
          </w:r>
          <w:r>
            <w:rPr>
              <w:rStyle w:val="PageNumber"/>
            </w:rPr>
            <w:fldChar w:fldCharType="end"/>
          </w:r>
        </w:p>
      </w:tc>
    </w:tr>
    <w:tr w:rsidR="0029588A" w:rsidRPr="002018C8" w14:paraId="674322C5" w14:textId="77777777" w:rsidTr="00710E2B">
      <w:trPr>
        <w:trHeight w:val="259"/>
      </w:trPr>
      <w:tc>
        <w:tcPr>
          <w:tcW w:w="3154" w:type="pct"/>
          <w:vAlign w:val="center"/>
        </w:tcPr>
        <w:p w14:paraId="32FB7C69" w14:textId="18B9F39D" w:rsidR="0029588A" w:rsidRPr="00710E2B" w:rsidRDefault="0091164F" w:rsidP="00710E2B">
          <w:pPr>
            <w:pStyle w:val="SNormal2"/>
            <w:rPr>
              <w:rStyle w:val="IntenseEmphasis"/>
              <w:i w:val="0"/>
            </w:rPr>
          </w:pPr>
          <w:r>
            <w:rPr>
              <w:rStyle w:val="IntenseEmphasis"/>
            </w:rPr>
            <w:t>Best Practice</w:t>
          </w:r>
          <w:r w:rsidR="0029588A">
            <w:rPr>
              <w:rStyle w:val="IntenseEmphasis"/>
              <w:i w:val="0"/>
            </w:rPr>
            <w:t xml:space="preserve"> Guide – Version 2.0</w:t>
          </w:r>
          <w:r w:rsidR="00732C62">
            <w:rPr>
              <w:rStyle w:val="IntenseEmphasis"/>
              <w:i w:val="0"/>
            </w:rPr>
            <w:t>.</w:t>
          </w:r>
          <w:r w:rsidR="0029588A">
            <w:rPr>
              <w:rStyle w:val="IntenseEmphasis"/>
              <w:i w:val="0"/>
            </w:rPr>
            <w:t>1</w:t>
          </w:r>
          <w:r w:rsidR="0029588A" w:rsidRPr="002018C8">
            <w:rPr>
              <w:rStyle w:val="IntenseEmphasis"/>
              <w:i w:val="0"/>
            </w:rPr>
            <w:t xml:space="preserve"> – December 2017</w:t>
          </w:r>
        </w:p>
      </w:tc>
      <w:tc>
        <w:tcPr>
          <w:tcW w:w="1846" w:type="pct"/>
          <w:vAlign w:val="center"/>
        </w:tcPr>
        <w:p w14:paraId="74E09864" w14:textId="77777777" w:rsidR="0029588A" w:rsidRPr="002018C8" w:rsidRDefault="0029588A" w:rsidP="00710E2B">
          <w:pPr>
            <w:pStyle w:val="SQuote"/>
            <w:rPr>
              <w:rStyle w:val="PageNumber"/>
              <w:iCs/>
              <w:color w:val="FF0000"/>
            </w:rPr>
          </w:pPr>
          <w:r w:rsidRPr="002018C8">
            <w:rPr>
              <w:rStyle w:val="PageNumber"/>
              <w:iCs/>
              <w:color w:val="FF0000"/>
            </w:rPr>
            <w:t>Reproduction and disclosure prohibited</w:t>
          </w:r>
        </w:p>
      </w:tc>
    </w:tr>
    <w:tr w:rsidR="0029588A" w14:paraId="568615FB" w14:textId="77777777" w:rsidTr="00710E2B">
      <w:trPr>
        <w:trHeight w:val="259"/>
      </w:trPr>
      <w:tc>
        <w:tcPr>
          <w:tcW w:w="3154" w:type="pct"/>
          <w:vAlign w:val="center"/>
        </w:tcPr>
        <w:p w14:paraId="1599D5E2" w14:textId="77777777" w:rsidR="0029588A" w:rsidRPr="002018C8" w:rsidRDefault="0029588A" w:rsidP="00710E2B">
          <w:pPr>
            <w:pStyle w:val="SNormal2"/>
            <w:rPr>
              <w:rStyle w:val="IntenseEmphasis"/>
              <w:i w:val="0"/>
            </w:rPr>
          </w:pPr>
        </w:p>
      </w:tc>
      <w:tc>
        <w:tcPr>
          <w:tcW w:w="1846" w:type="pct"/>
          <w:vAlign w:val="center"/>
        </w:tcPr>
        <w:p w14:paraId="49AEEB4F" w14:textId="77777777" w:rsidR="0029588A" w:rsidRPr="00710E2B" w:rsidRDefault="0029588A" w:rsidP="00710E2B">
          <w:pPr>
            <w:pStyle w:val="SQuote"/>
            <w:rPr>
              <w:rStyle w:val="PageNumber"/>
              <w:i w:val="0"/>
              <w:iCs/>
            </w:rPr>
          </w:pPr>
        </w:p>
      </w:tc>
    </w:tr>
  </w:tbl>
  <w:p w14:paraId="710627AE" w14:textId="77777777" w:rsidR="0029588A" w:rsidRPr="00717316" w:rsidRDefault="0029588A" w:rsidP="00717316">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E939B" w14:textId="3AFEC3B7" w:rsidR="0029588A" w:rsidRPr="00710E2B" w:rsidRDefault="0091164F" w:rsidP="00710E2B">
    <w:pPr>
      <w:pStyle w:val="SQuote"/>
      <w:rPr>
        <w:rStyle w:val="IntenseEmphasis"/>
      </w:rPr>
    </w:pPr>
    <w:r>
      <w:rPr>
        <w:rStyle w:val="IntenseEmphasis"/>
      </w:rPr>
      <w:t>Best Practice</w:t>
    </w:r>
    <w:r w:rsidR="0029588A">
      <w:rPr>
        <w:rStyle w:val="IntenseEmphasis"/>
      </w:rPr>
      <w:t xml:space="preserve"> Guide – Version 2.0</w:t>
    </w:r>
    <w:r w:rsidR="00732C62">
      <w:rPr>
        <w:rStyle w:val="IntenseEmphasis"/>
      </w:rPr>
      <w:t>.</w:t>
    </w:r>
    <w:r w:rsidR="0029588A">
      <w:rPr>
        <w:rStyle w:val="IntenseEmphasis"/>
      </w:rPr>
      <w:t>1 – December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3414CC" w14:textId="77777777" w:rsidR="004113B1" w:rsidRDefault="004113B1" w:rsidP="00744F68">
      <w:r>
        <w:separator/>
      </w:r>
    </w:p>
  </w:footnote>
  <w:footnote w:type="continuationSeparator" w:id="0">
    <w:p w14:paraId="7EEE610D" w14:textId="77777777" w:rsidR="004113B1" w:rsidRDefault="004113B1" w:rsidP="00744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AA973" w14:textId="77777777" w:rsidR="00C120A7" w:rsidRDefault="00C120A7" w:rsidP="00C120A7">
    <w:pPr>
      <w:pStyle w:val="NormalWeb"/>
      <w:spacing w:before="0" w:beforeAutospacing="0" w:after="0" w:afterAutospacing="0"/>
      <w:jc w:val="center"/>
      <w:divId w:val="2071540989"/>
    </w:pPr>
    <w:bookmarkStart w:id="26" w:name="aliashClassificationHead1HeaderEvenPages"/>
    <w:r>
      <w:rPr>
        <w:rFonts w:ascii="Calibri" w:hAnsi="Calibri"/>
        <w:color w:val="FF0000"/>
        <w:sz w:val="20"/>
        <w:szCs w:val="20"/>
      </w:rPr>
      <w:t>MORPHOTRAK RESTRICTED</w:t>
    </w:r>
  </w:p>
  <w:p w14:paraId="2BE5EE26" w14:textId="1C5A718A" w:rsidR="00C120A7" w:rsidRDefault="00C120A7" w:rsidP="00C120A7">
    <w:pPr>
      <w:pStyle w:val="Header"/>
    </w:pPr>
  </w:p>
  <w:bookmarkEnd w:id="26"/>
  <w:p w14:paraId="54C28B4E" w14:textId="77777777" w:rsidR="00C120A7" w:rsidRDefault="00C120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26B8" w14:textId="77777777" w:rsidR="00C120A7" w:rsidRDefault="00C120A7" w:rsidP="00C120A7">
    <w:pPr>
      <w:pStyle w:val="NormalWeb"/>
      <w:spacing w:before="0" w:beforeAutospacing="0" w:after="0" w:afterAutospacing="0"/>
      <w:jc w:val="center"/>
      <w:divId w:val="55469170"/>
    </w:pPr>
    <w:bookmarkStart w:id="27" w:name="aliashClassificationHeader1HeaderPrimary"/>
    <w:r>
      <w:rPr>
        <w:rFonts w:ascii="Calibri" w:hAnsi="Calibri"/>
        <w:color w:val="FF0000"/>
        <w:sz w:val="20"/>
        <w:szCs w:val="20"/>
      </w:rPr>
      <w:t>MORPHOTRAK RESTRICTED</w:t>
    </w:r>
  </w:p>
  <w:p w14:paraId="5108B411" w14:textId="77777777" w:rsidR="00C120A7" w:rsidRDefault="00C120A7" w:rsidP="00C120A7">
    <w:pPr>
      <w:pStyle w:val="Header"/>
      <w:pBdr>
        <w:bottom w:val="single" w:sz="4" w:space="27" w:color="430099" w:themeColor="accent1"/>
      </w:pBdr>
      <w:jc w:val="center"/>
    </w:pPr>
  </w:p>
  <w:bookmarkEnd w:id="27"/>
  <w:p w14:paraId="656B44A4" w14:textId="1F6717CC" w:rsidR="0029588A" w:rsidRDefault="0029588A" w:rsidP="00CE3E55">
    <w:pPr>
      <w:pStyle w:val="Header"/>
      <w:pBdr>
        <w:bottom w:val="single" w:sz="4" w:space="27" w:color="430099" w:themeColor="accent1"/>
      </w:pBdr>
      <w:jc w:val="center"/>
    </w:pPr>
    <w:r>
      <w:rPr>
        <w:noProof/>
      </w:rPr>
      <w:drawing>
        <wp:inline distT="0" distB="0" distL="0" distR="0" wp14:anchorId="0A0C6FD0" wp14:editId="1A2A2C0C">
          <wp:extent cx="1228346" cy="30784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8346" cy="30784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48651" w14:textId="77777777" w:rsidR="00C120A7" w:rsidRDefault="00C120A7" w:rsidP="00C120A7">
    <w:pPr>
      <w:pStyle w:val="NormalWeb"/>
      <w:spacing w:before="0" w:beforeAutospacing="0" w:after="0" w:afterAutospacing="0"/>
      <w:jc w:val="center"/>
      <w:divId w:val="639194279"/>
    </w:pPr>
    <w:bookmarkStart w:id="28" w:name="aliashClassificationHead1HeaderFirstPage"/>
    <w:r>
      <w:rPr>
        <w:rFonts w:ascii="Calibri" w:hAnsi="Calibri"/>
        <w:color w:val="FF0000"/>
        <w:sz w:val="20"/>
        <w:szCs w:val="20"/>
      </w:rPr>
      <w:t>MORPHOTRAK RESTRICTED</w:t>
    </w:r>
  </w:p>
  <w:p w14:paraId="721BDA01" w14:textId="77777777" w:rsidR="00C120A7" w:rsidRDefault="00C120A7" w:rsidP="00C120A7">
    <w:pPr>
      <w:pStyle w:val="Header"/>
      <w:jc w:val="center"/>
    </w:pPr>
  </w:p>
  <w:bookmarkEnd w:id="28"/>
  <w:p w14:paraId="25504ACF" w14:textId="736E861C" w:rsidR="0029588A" w:rsidRPr="003B101F" w:rsidRDefault="0029588A" w:rsidP="003B101F">
    <w:pPr>
      <w:pStyle w:val="Header"/>
      <w:jc w:val="center"/>
    </w:pPr>
    <w:r>
      <w:rPr>
        <w:noProof/>
      </w:rPr>
      <mc:AlternateContent>
        <mc:Choice Requires="wps">
          <w:drawing>
            <wp:anchor distT="0" distB="0" distL="114300" distR="114300" simplePos="0" relativeHeight="251662847" behindDoc="1" locked="0" layoutInCell="1" allowOverlap="1" wp14:anchorId="7E7CF592" wp14:editId="1AE5E158">
              <wp:simplePos x="0" y="0"/>
              <wp:positionH relativeFrom="column">
                <wp:posOffset>-701040</wp:posOffset>
              </wp:positionH>
              <wp:positionV relativeFrom="paragraph">
                <wp:posOffset>782955</wp:posOffset>
              </wp:positionV>
              <wp:extent cx="7562850" cy="9544050"/>
              <wp:effectExtent l="0" t="0" r="0" b="0"/>
              <wp:wrapNone/>
              <wp:docPr id="9" name="Rectangle 9"/>
              <wp:cNvGraphicFramePr/>
              <a:graphic xmlns:a="http://schemas.openxmlformats.org/drawingml/2006/main">
                <a:graphicData uri="http://schemas.microsoft.com/office/word/2010/wordprocessingShape">
                  <wps:wsp>
                    <wps:cNvSpPr/>
                    <wps:spPr>
                      <a:xfrm>
                        <a:off x="0" y="0"/>
                        <a:ext cx="7562850" cy="9544050"/>
                      </a:xfrm>
                      <a:prstGeom prst="rect">
                        <a:avLst/>
                      </a:prstGeom>
                      <a:blipFill>
                        <a:blip r:embed="rId1"/>
                        <a:srcRect/>
                        <a:stretch>
                          <a:fillRect t="-11976"/>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AC5F9" id="Rectangle 9" o:spid="_x0000_s1026" style="position:absolute;margin-left:-55.2pt;margin-top:61.65pt;width:595.5pt;height:751.5pt;z-index:-2516536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" stroked="f" strokeweight="2pt">
              <v:fill r:id="rId2" o:title="" recolor="t" rotate="t" type="frame"/>
            </v:rect>
          </w:pict>
        </mc:Fallback>
      </mc:AlternateContent>
    </w:r>
    <w:r>
      <w:rPr>
        <w:noProof/>
      </w:rPr>
      <w:drawing>
        <wp:inline distT="0" distB="0" distL="0" distR="0" wp14:anchorId="0002B7D4" wp14:editId="0352DEBE">
          <wp:extent cx="1875790" cy="470112"/>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932000" cy="48419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D00F0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A68AA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7A98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E6E5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B658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42CF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3648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AA844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C052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FA21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99605A"/>
    <w:multiLevelType w:val="hybridMultilevel"/>
    <w:tmpl w:val="ED406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515E0E"/>
    <w:multiLevelType w:val="multilevel"/>
    <w:tmpl w:val="35A8CF52"/>
    <w:lvl w:ilvl="0">
      <w:start w:val="1"/>
      <w:numFmt w:val="bullet"/>
      <w:pStyle w:val="SBullet1"/>
      <w:lvlText w:val="|"/>
      <w:lvlJc w:val="left"/>
      <w:pPr>
        <w:ind w:left="113" w:firstLine="567"/>
      </w:pPr>
      <w:rPr>
        <w:rFonts w:ascii="Arial" w:hAnsi="Arial" w:hint="default"/>
        <w:color w:val="430099" w:themeColor="accent1"/>
      </w:rPr>
    </w:lvl>
    <w:lvl w:ilvl="1">
      <w:start w:val="1"/>
      <w:numFmt w:val="bullet"/>
      <w:pStyle w:val="SBullet2"/>
      <w:lvlText w:val="-"/>
      <w:lvlJc w:val="left"/>
      <w:pPr>
        <w:tabs>
          <w:tab w:val="num" w:pos="1418"/>
        </w:tabs>
        <w:ind w:left="170" w:firstLine="1248"/>
      </w:pPr>
      <w:rPr>
        <w:rFonts w:ascii="Arial" w:hAnsi="Aria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8C6183E"/>
    <w:multiLevelType w:val="hybridMultilevel"/>
    <w:tmpl w:val="8C9E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displayVerticalDrawingGridEvery w:val="2"/>
  <w:doNotShadeFormData/>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006"/>
    <w:rsid w:val="00017239"/>
    <w:rsid w:val="00027A63"/>
    <w:rsid w:val="00032B9E"/>
    <w:rsid w:val="000662C4"/>
    <w:rsid w:val="00073DFE"/>
    <w:rsid w:val="000C30B8"/>
    <w:rsid w:val="000E196E"/>
    <w:rsid w:val="000E2D2F"/>
    <w:rsid w:val="000F11E4"/>
    <w:rsid w:val="00102659"/>
    <w:rsid w:val="0011239F"/>
    <w:rsid w:val="00145592"/>
    <w:rsid w:val="001A6B23"/>
    <w:rsid w:val="001B0F6D"/>
    <w:rsid w:val="001C3BBC"/>
    <w:rsid w:val="001C603B"/>
    <w:rsid w:val="001F2EE3"/>
    <w:rsid w:val="001F4848"/>
    <w:rsid w:val="001F69AF"/>
    <w:rsid w:val="002018C8"/>
    <w:rsid w:val="00213CE5"/>
    <w:rsid w:val="00222470"/>
    <w:rsid w:val="002278F3"/>
    <w:rsid w:val="002719B8"/>
    <w:rsid w:val="0029588A"/>
    <w:rsid w:val="0029641A"/>
    <w:rsid w:val="00297006"/>
    <w:rsid w:val="00297A2E"/>
    <w:rsid w:val="002D0C77"/>
    <w:rsid w:val="002D5076"/>
    <w:rsid w:val="002E299D"/>
    <w:rsid w:val="002F55DC"/>
    <w:rsid w:val="00304693"/>
    <w:rsid w:val="00304DED"/>
    <w:rsid w:val="00310954"/>
    <w:rsid w:val="0034584C"/>
    <w:rsid w:val="00350C94"/>
    <w:rsid w:val="00351903"/>
    <w:rsid w:val="003A2382"/>
    <w:rsid w:val="003B101F"/>
    <w:rsid w:val="003E0879"/>
    <w:rsid w:val="004113B1"/>
    <w:rsid w:val="00425AC7"/>
    <w:rsid w:val="00467756"/>
    <w:rsid w:val="004762FD"/>
    <w:rsid w:val="004A183C"/>
    <w:rsid w:val="004A6F35"/>
    <w:rsid w:val="004C4BB2"/>
    <w:rsid w:val="004C54D5"/>
    <w:rsid w:val="004F3ED2"/>
    <w:rsid w:val="004F7F8F"/>
    <w:rsid w:val="00554B26"/>
    <w:rsid w:val="00560AF7"/>
    <w:rsid w:val="005B6577"/>
    <w:rsid w:val="005B73A7"/>
    <w:rsid w:val="005F19A8"/>
    <w:rsid w:val="00600B5F"/>
    <w:rsid w:val="006440E6"/>
    <w:rsid w:val="00646166"/>
    <w:rsid w:val="00655A10"/>
    <w:rsid w:val="0066782B"/>
    <w:rsid w:val="0067111E"/>
    <w:rsid w:val="006A783F"/>
    <w:rsid w:val="006D0CF7"/>
    <w:rsid w:val="006F4118"/>
    <w:rsid w:val="007055BA"/>
    <w:rsid w:val="00710E2B"/>
    <w:rsid w:val="00717316"/>
    <w:rsid w:val="00720832"/>
    <w:rsid w:val="00732C62"/>
    <w:rsid w:val="00736186"/>
    <w:rsid w:val="00742C4B"/>
    <w:rsid w:val="00744F68"/>
    <w:rsid w:val="007701C2"/>
    <w:rsid w:val="007A216D"/>
    <w:rsid w:val="007A72D7"/>
    <w:rsid w:val="007C5983"/>
    <w:rsid w:val="007D5E92"/>
    <w:rsid w:val="007E0A49"/>
    <w:rsid w:val="007E7A4F"/>
    <w:rsid w:val="00800966"/>
    <w:rsid w:val="00833462"/>
    <w:rsid w:val="00851802"/>
    <w:rsid w:val="0091164F"/>
    <w:rsid w:val="00975EB5"/>
    <w:rsid w:val="00995253"/>
    <w:rsid w:val="00A25DCA"/>
    <w:rsid w:val="00A60EB9"/>
    <w:rsid w:val="00A63D56"/>
    <w:rsid w:val="00A73E3A"/>
    <w:rsid w:val="00AA4CA4"/>
    <w:rsid w:val="00AE6296"/>
    <w:rsid w:val="00AF3F6A"/>
    <w:rsid w:val="00AF4F36"/>
    <w:rsid w:val="00B32E18"/>
    <w:rsid w:val="00B41120"/>
    <w:rsid w:val="00B568D2"/>
    <w:rsid w:val="00B8185C"/>
    <w:rsid w:val="00B81C8B"/>
    <w:rsid w:val="00B836CD"/>
    <w:rsid w:val="00B95B24"/>
    <w:rsid w:val="00BA5AEE"/>
    <w:rsid w:val="00BB12C7"/>
    <w:rsid w:val="00BB485E"/>
    <w:rsid w:val="00BC1297"/>
    <w:rsid w:val="00BF7B03"/>
    <w:rsid w:val="00C120A7"/>
    <w:rsid w:val="00C16ECE"/>
    <w:rsid w:val="00C251BA"/>
    <w:rsid w:val="00C35FB1"/>
    <w:rsid w:val="00C4424A"/>
    <w:rsid w:val="00C72F44"/>
    <w:rsid w:val="00C76B9F"/>
    <w:rsid w:val="00CA7596"/>
    <w:rsid w:val="00CC02ED"/>
    <w:rsid w:val="00CC5F9C"/>
    <w:rsid w:val="00CC78E8"/>
    <w:rsid w:val="00CE3E55"/>
    <w:rsid w:val="00D33C9B"/>
    <w:rsid w:val="00D925D4"/>
    <w:rsid w:val="00E244AF"/>
    <w:rsid w:val="00E624B8"/>
    <w:rsid w:val="00E67F6A"/>
    <w:rsid w:val="00E9216C"/>
    <w:rsid w:val="00ED2B9B"/>
    <w:rsid w:val="00EE407D"/>
    <w:rsid w:val="00F04CB7"/>
    <w:rsid w:val="00F10EB2"/>
    <w:rsid w:val="00F82878"/>
    <w:rsid w:val="00FA60D4"/>
    <w:rsid w:val="00FB555C"/>
    <w:rsid w:val="00FC21BB"/>
    <w:rsid w:val="00FF33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27CF5C"/>
  <w15:docId w15:val="{8FE2C139-53E0-492D-B5AF-E7AC526D2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C8B"/>
    <w:pPr>
      <w:jc w:val="both"/>
    </w:pPr>
    <w:rPr>
      <w:color w:val="000000" w:themeColor="text1"/>
      <w:sz w:val="20"/>
      <w:lang w:val="en-US"/>
    </w:rPr>
  </w:style>
  <w:style w:type="paragraph" w:styleId="Heading1">
    <w:name w:val="heading 1"/>
    <w:basedOn w:val="Normal"/>
    <w:next w:val="Normal"/>
    <w:link w:val="Heading1Char"/>
    <w:uiPriority w:val="9"/>
    <w:qFormat/>
    <w:rsid w:val="00B81C8B"/>
    <w:pPr>
      <w:keepNext/>
      <w:keepLines/>
      <w:spacing w:before="240" w:line="360" w:lineRule="auto"/>
      <w:outlineLvl w:val="0"/>
    </w:pPr>
    <w:rPr>
      <w:rFonts w:asciiTheme="majorHAnsi" w:eastAsiaTheme="majorEastAsia" w:hAnsiTheme="majorHAnsi" w:cstheme="majorBidi"/>
      <w:b/>
      <w:color w:val="430099" w:themeColor="accent1"/>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44F68"/>
  </w:style>
  <w:style w:type="character" w:customStyle="1" w:styleId="HeaderChar">
    <w:name w:val="Header Char"/>
    <w:basedOn w:val="DefaultParagraphFont"/>
    <w:link w:val="Header"/>
    <w:uiPriority w:val="99"/>
    <w:semiHidden/>
    <w:rsid w:val="00E67F6A"/>
    <w:rPr>
      <w:color w:val="636362" w:themeColor="text2"/>
      <w:sz w:val="18"/>
      <w:lang w:val="en-US"/>
    </w:rPr>
  </w:style>
  <w:style w:type="paragraph" w:styleId="Footer">
    <w:name w:val="footer"/>
    <w:basedOn w:val="Normal"/>
    <w:link w:val="FooterChar"/>
    <w:uiPriority w:val="99"/>
    <w:semiHidden/>
    <w:rsid w:val="00744F68"/>
    <w:rPr>
      <w:color w:val="430099" w:themeColor="accent1"/>
      <w:spacing w:val="2"/>
      <w:sz w:val="14"/>
    </w:rPr>
  </w:style>
  <w:style w:type="character" w:customStyle="1" w:styleId="FooterChar">
    <w:name w:val="Footer Char"/>
    <w:basedOn w:val="DefaultParagraphFont"/>
    <w:link w:val="Footer"/>
    <w:uiPriority w:val="99"/>
    <w:semiHidden/>
    <w:rsid w:val="00E67F6A"/>
    <w:rPr>
      <w:color w:val="430099" w:themeColor="accent1"/>
      <w:spacing w:val="2"/>
      <w:sz w:val="14"/>
      <w:lang w:val="en-US"/>
    </w:rPr>
  </w:style>
  <w:style w:type="paragraph" w:styleId="BalloonText">
    <w:name w:val="Balloon Text"/>
    <w:basedOn w:val="Normal"/>
    <w:link w:val="BalloonTextChar"/>
    <w:uiPriority w:val="99"/>
    <w:semiHidden/>
    <w:rsid w:val="00744F68"/>
    <w:rPr>
      <w:rFonts w:ascii="Tahoma" w:hAnsi="Tahoma" w:cs="Tahoma"/>
      <w:sz w:val="16"/>
      <w:szCs w:val="16"/>
    </w:rPr>
  </w:style>
  <w:style w:type="character" w:customStyle="1" w:styleId="BalloonTextChar">
    <w:name w:val="Balloon Text Char"/>
    <w:basedOn w:val="DefaultParagraphFont"/>
    <w:link w:val="BalloonText"/>
    <w:uiPriority w:val="99"/>
    <w:semiHidden/>
    <w:rsid w:val="00E67F6A"/>
    <w:rPr>
      <w:rFonts w:ascii="Tahoma" w:hAnsi="Tahoma" w:cs="Tahoma"/>
      <w:color w:val="636362" w:themeColor="text2"/>
      <w:sz w:val="16"/>
      <w:szCs w:val="16"/>
      <w:lang w:val="en-US"/>
    </w:rPr>
  </w:style>
  <w:style w:type="table" w:styleId="TableGrid">
    <w:name w:val="Table Grid"/>
    <w:basedOn w:val="TableNormal"/>
    <w:uiPriority w:val="59"/>
    <w:rsid w:val="00744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rsid w:val="00717316"/>
  </w:style>
  <w:style w:type="paragraph" w:customStyle="1" w:styleId="SMainTitle">
    <w:name w:val="S_Main Title"/>
    <w:basedOn w:val="Normal"/>
    <w:next w:val="Normal"/>
    <w:link w:val="SMainTitleCar"/>
    <w:qFormat/>
    <w:rsid w:val="00CE3E55"/>
    <w:pPr>
      <w:spacing w:before="360" w:after="360" w:line="360" w:lineRule="auto"/>
      <w:jc w:val="center"/>
    </w:pPr>
    <w:rPr>
      <w:b/>
      <w:color w:val="430099" w:themeColor="accent1"/>
      <w:sz w:val="70"/>
      <w:szCs w:val="70"/>
    </w:rPr>
  </w:style>
  <w:style w:type="paragraph" w:customStyle="1" w:styleId="SIntroduction">
    <w:name w:val="S_Introduction"/>
    <w:basedOn w:val="Normal"/>
    <w:next w:val="Normal"/>
    <w:qFormat/>
    <w:rsid w:val="00E67F6A"/>
    <w:pPr>
      <w:spacing w:before="240" w:after="240"/>
    </w:pPr>
    <w:rPr>
      <w:b/>
      <w:sz w:val="32"/>
      <w:szCs w:val="32"/>
    </w:rPr>
  </w:style>
  <w:style w:type="character" w:styleId="PlaceholderText">
    <w:name w:val="Placeholder Text"/>
    <w:basedOn w:val="DefaultParagraphFont"/>
    <w:uiPriority w:val="99"/>
    <w:semiHidden/>
    <w:rsid w:val="00E67F6A"/>
    <w:rPr>
      <w:color w:val="808080"/>
    </w:rPr>
  </w:style>
  <w:style w:type="paragraph" w:customStyle="1" w:styleId="SQuote">
    <w:name w:val="S_Quote"/>
    <w:basedOn w:val="Normal"/>
    <w:next w:val="Normal"/>
    <w:qFormat/>
    <w:rsid w:val="00E67F6A"/>
    <w:rPr>
      <w:i/>
      <w:color w:val="430099" w:themeColor="accent1"/>
    </w:rPr>
  </w:style>
  <w:style w:type="paragraph" w:customStyle="1" w:styleId="SIndentedText">
    <w:name w:val="S_Indented Text"/>
    <w:basedOn w:val="Normal"/>
    <w:qFormat/>
    <w:rsid w:val="00600B5F"/>
    <w:pPr>
      <w:ind w:firstLine="227"/>
    </w:pPr>
  </w:style>
  <w:style w:type="paragraph" w:customStyle="1" w:styleId="STitle1">
    <w:name w:val="S_Title 1"/>
    <w:basedOn w:val="Normal"/>
    <w:next w:val="Normal"/>
    <w:qFormat/>
    <w:rsid w:val="007C5983"/>
    <w:pPr>
      <w:keepNext/>
      <w:spacing w:before="360" w:after="240"/>
    </w:pPr>
    <w:rPr>
      <w:b/>
      <w:color w:val="430099" w:themeColor="accent1"/>
      <w:sz w:val="30"/>
      <w:szCs w:val="30"/>
    </w:rPr>
  </w:style>
  <w:style w:type="paragraph" w:customStyle="1" w:styleId="SNote">
    <w:name w:val="S_Note"/>
    <w:basedOn w:val="Normal"/>
    <w:next w:val="Normal"/>
    <w:qFormat/>
    <w:rsid w:val="007C5983"/>
    <w:pPr>
      <w:spacing w:before="120" w:after="120"/>
    </w:pPr>
    <w:rPr>
      <w:sz w:val="12"/>
      <w:szCs w:val="12"/>
    </w:rPr>
  </w:style>
  <w:style w:type="paragraph" w:customStyle="1" w:styleId="STitle2">
    <w:name w:val="S_Title 2"/>
    <w:basedOn w:val="Normal"/>
    <w:next w:val="Normal"/>
    <w:qFormat/>
    <w:rsid w:val="00297006"/>
    <w:pPr>
      <w:keepNext/>
      <w:spacing w:before="120"/>
      <w:outlineLvl w:val="1"/>
    </w:pPr>
    <w:rPr>
      <w:b/>
      <w:noProof/>
    </w:rPr>
  </w:style>
  <w:style w:type="paragraph" w:customStyle="1" w:styleId="SNormal2">
    <w:name w:val="S_Normal 2"/>
    <w:basedOn w:val="Normal"/>
    <w:qFormat/>
    <w:rsid w:val="00297006"/>
    <w:rPr>
      <w:color w:val="636362" w:themeColor="text2"/>
    </w:rPr>
  </w:style>
  <w:style w:type="character" w:styleId="Hyperlink">
    <w:name w:val="Hyperlink"/>
    <w:basedOn w:val="DefaultParagraphFont"/>
    <w:uiPriority w:val="99"/>
    <w:rsid w:val="00AE6296"/>
    <w:rPr>
      <w:color w:val="000000" w:themeColor="text1"/>
      <w:u w:val="none"/>
    </w:rPr>
  </w:style>
  <w:style w:type="character" w:styleId="FollowedHyperlink">
    <w:name w:val="FollowedHyperlink"/>
    <w:basedOn w:val="DefaultParagraphFont"/>
    <w:uiPriority w:val="99"/>
    <w:semiHidden/>
    <w:rsid w:val="00AE6296"/>
    <w:rPr>
      <w:color w:val="000000" w:themeColor="text1"/>
      <w:u w:val="none"/>
    </w:rPr>
  </w:style>
  <w:style w:type="paragraph" w:customStyle="1" w:styleId="SBullet1">
    <w:name w:val="S_Bullet 1"/>
    <w:basedOn w:val="Normal"/>
    <w:qFormat/>
    <w:rsid w:val="00297006"/>
    <w:pPr>
      <w:numPr>
        <w:numId w:val="11"/>
      </w:numPr>
      <w:spacing w:before="240" w:after="120"/>
      <w:ind w:left="793" w:hanging="113"/>
    </w:pPr>
    <w:rPr>
      <w:color w:val="636362" w:themeColor="text2"/>
      <w:sz w:val="19"/>
    </w:rPr>
  </w:style>
  <w:style w:type="paragraph" w:customStyle="1" w:styleId="SBullet2">
    <w:name w:val="S_Bullet 2"/>
    <w:basedOn w:val="Normal"/>
    <w:qFormat/>
    <w:rsid w:val="00297006"/>
    <w:pPr>
      <w:numPr>
        <w:ilvl w:val="1"/>
        <w:numId w:val="11"/>
      </w:numPr>
      <w:spacing w:before="60"/>
      <w:ind w:left="1588" w:hanging="170"/>
    </w:pPr>
    <w:rPr>
      <w:color w:val="636362" w:themeColor="text2"/>
      <w:sz w:val="16"/>
    </w:rPr>
  </w:style>
  <w:style w:type="character" w:customStyle="1" w:styleId="Heading1Char">
    <w:name w:val="Heading 1 Char"/>
    <w:basedOn w:val="DefaultParagraphFont"/>
    <w:link w:val="Heading1"/>
    <w:uiPriority w:val="9"/>
    <w:rsid w:val="00B81C8B"/>
    <w:rPr>
      <w:rFonts w:asciiTheme="majorHAnsi" w:eastAsiaTheme="majorEastAsia" w:hAnsiTheme="majorHAnsi" w:cstheme="majorBidi"/>
      <w:b/>
      <w:color w:val="430099" w:themeColor="accent1"/>
      <w:sz w:val="52"/>
      <w:szCs w:val="32"/>
      <w:lang w:val="en-US"/>
    </w:rPr>
  </w:style>
  <w:style w:type="paragraph" w:styleId="TOCHeading">
    <w:name w:val="TOC Heading"/>
    <w:basedOn w:val="STitle1"/>
    <w:next w:val="Normal"/>
    <w:uiPriority w:val="39"/>
    <w:unhideWhenUsed/>
    <w:qFormat/>
    <w:rsid w:val="00CE3E55"/>
    <w:pPr>
      <w:spacing w:line="259" w:lineRule="auto"/>
      <w:jc w:val="center"/>
    </w:pPr>
    <w:rPr>
      <w:sz w:val="32"/>
      <w:lang w:eastAsia="fr-FR"/>
    </w:rPr>
  </w:style>
  <w:style w:type="paragraph" w:customStyle="1" w:styleId="STitle3">
    <w:name w:val="S_Title 3"/>
    <w:basedOn w:val="Normal"/>
    <w:link w:val="STitle3Car"/>
    <w:qFormat/>
    <w:rsid w:val="00297006"/>
    <w:pPr>
      <w:spacing w:before="120" w:after="120"/>
      <w:ind w:left="708"/>
    </w:pPr>
  </w:style>
  <w:style w:type="paragraph" w:styleId="TOC1">
    <w:name w:val="toc 1"/>
    <w:basedOn w:val="Normal"/>
    <w:next w:val="Normal"/>
    <w:autoRedefine/>
    <w:uiPriority w:val="39"/>
    <w:unhideWhenUsed/>
    <w:rsid w:val="00CE3E55"/>
    <w:pPr>
      <w:spacing w:before="240" w:after="340"/>
    </w:pPr>
    <w:rPr>
      <w:b/>
      <w:color w:val="430099" w:themeColor="accent1"/>
    </w:rPr>
  </w:style>
  <w:style w:type="character" w:customStyle="1" w:styleId="STitle3Car">
    <w:name w:val="S_Title 3 Car"/>
    <w:basedOn w:val="DefaultParagraphFont"/>
    <w:link w:val="STitle3"/>
    <w:rsid w:val="00297006"/>
    <w:rPr>
      <w:color w:val="000000" w:themeColor="text1"/>
      <w:sz w:val="20"/>
      <w:lang w:val="en-US"/>
    </w:rPr>
  </w:style>
  <w:style w:type="paragraph" w:styleId="TOC2">
    <w:name w:val="toc 2"/>
    <w:basedOn w:val="Normal"/>
    <w:next w:val="Normal"/>
    <w:autoRedefine/>
    <w:uiPriority w:val="39"/>
    <w:unhideWhenUsed/>
    <w:rsid w:val="00CE3E55"/>
    <w:pPr>
      <w:spacing w:before="120" w:after="220"/>
      <w:ind w:left="200"/>
    </w:pPr>
    <w:rPr>
      <w:b/>
    </w:rPr>
  </w:style>
  <w:style w:type="paragraph" w:styleId="TOC3">
    <w:name w:val="toc 3"/>
    <w:basedOn w:val="Normal"/>
    <w:next w:val="Normal"/>
    <w:autoRedefine/>
    <w:uiPriority w:val="39"/>
    <w:unhideWhenUsed/>
    <w:rsid w:val="00CE3E55"/>
    <w:pPr>
      <w:spacing w:before="120" w:after="220"/>
      <w:ind w:left="400"/>
    </w:pPr>
  </w:style>
  <w:style w:type="paragraph" w:styleId="EndnoteText">
    <w:name w:val="endnote text"/>
    <w:basedOn w:val="Normal"/>
    <w:link w:val="EndnoteTextChar"/>
    <w:uiPriority w:val="99"/>
    <w:semiHidden/>
    <w:unhideWhenUsed/>
    <w:rsid w:val="00CE3E55"/>
    <w:rPr>
      <w:szCs w:val="20"/>
    </w:rPr>
  </w:style>
  <w:style w:type="character" w:customStyle="1" w:styleId="EndnoteTextChar">
    <w:name w:val="Endnote Text Char"/>
    <w:basedOn w:val="DefaultParagraphFont"/>
    <w:link w:val="EndnoteText"/>
    <w:uiPriority w:val="99"/>
    <w:semiHidden/>
    <w:rsid w:val="00CE3E55"/>
    <w:rPr>
      <w:color w:val="000000" w:themeColor="text1"/>
      <w:sz w:val="20"/>
      <w:szCs w:val="20"/>
      <w:lang w:val="en-US"/>
    </w:rPr>
  </w:style>
  <w:style w:type="character" w:styleId="EndnoteReference">
    <w:name w:val="endnote reference"/>
    <w:basedOn w:val="DefaultParagraphFont"/>
    <w:uiPriority w:val="99"/>
    <w:semiHidden/>
    <w:unhideWhenUsed/>
    <w:rsid w:val="00CE3E55"/>
    <w:rPr>
      <w:vertAlign w:val="superscript"/>
    </w:rPr>
  </w:style>
  <w:style w:type="paragraph" w:styleId="FootnoteText">
    <w:name w:val="footnote text"/>
    <w:basedOn w:val="Normal"/>
    <w:link w:val="FootnoteTextChar"/>
    <w:uiPriority w:val="99"/>
    <w:semiHidden/>
    <w:unhideWhenUsed/>
    <w:rsid w:val="00CE3E55"/>
    <w:rPr>
      <w:szCs w:val="20"/>
    </w:rPr>
  </w:style>
  <w:style w:type="character" w:customStyle="1" w:styleId="FootnoteTextChar">
    <w:name w:val="Footnote Text Char"/>
    <w:basedOn w:val="DefaultParagraphFont"/>
    <w:link w:val="FootnoteText"/>
    <w:uiPriority w:val="99"/>
    <w:semiHidden/>
    <w:rsid w:val="00CE3E55"/>
    <w:rPr>
      <w:color w:val="000000" w:themeColor="text1"/>
      <w:sz w:val="20"/>
      <w:szCs w:val="20"/>
      <w:lang w:val="en-US"/>
    </w:rPr>
  </w:style>
  <w:style w:type="character" w:styleId="FootnoteReference">
    <w:name w:val="footnote reference"/>
    <w:basedOn w:val="DefaultParagraphFont"/>
    <w:uiPriority w:val="99"/>
    <w:semiHidden/>
    <w:unhideWhenUsed/>
    <w:rsid w:val="00CE3E55"/>
    <w:rPr>
      <w:vertAlign w:val="superscript"/>
    </w:rPr>
  </w:style>
  <w:style w:type="paragraph" w:customStyle="1" w:styleId="SSubMainTitle">
    <w:name w:val="S_Sub_Main_Title"/>
    <w:basedOn w:val="SMainTitle"/>
    <w:link w:val="SSubMainTitleCar"/>
    <w:qFormat/>
    <w:rsid w:val="00FB555C"/>
    <w:rPr>
      <w:b w:val="0"/>
      <w:sz w:val="52"/>
    </w:rPr>
  </w:style>
  <w:style w:type="paragraph" w:styleId="Index1">
    <w:name w:val="index 1"/>
    <w:basedOn w:val="Normal"/>
    <w:next w:val="Normal"/>
    <w:autoRedefine/>
    <w:uiPriority w:val="99"/>
    <w:semiHidden/>
    <w:unhideWhenUsed/>
    <w:rsid w:val="00CE3E55"/>
    <w:pPr>
      <w:ind w:left="200" w:hanging="200"/>
    </w:pPr>
  </w:style>
  <w:style w:type="character" w:styleId="BookTitle">
    <w:name w:val="Book Title"/>
    <w:basedOn w:val="DefaultParagraphFont"/>
    <w:uiPriority w:val="33"/>
    <w:qFormat/>
    <w:rsid w:val="00FB555C"/>
    <w:rPr>
      <w:b/>
      <w:bCs/>
      <w:i/>
      <w:iCs/>
      <w:spacing w:val="5"/>
    </w:rPr>
  </w:style>
  <w:style w:type="character" w:customStyle="1" w:styleId="SMainTitleCar">
    <w:name w:val="S_Main Title Car"/>
    <w:basedOn w:val="DefaultParagraphFont"/>
    <w:link w:val="SMainTitle"/>
    <w:rsid w:val="00FB555C"/>
    <w:rPr>
      <w:b/>
      <w:color w:val="430099" w:themeColor="accent1"/>
      <w:sz w:val="70"/>
      <w:szCs w:val="70"/>
      <w:lang w:val="en-US"/>
    </w:rPr>
  </w:style>
  <w:style w:type="character" w:customStyle="1" w:styleId="SSubMainTitleCar">
    <w:name w:val="S_Sub_Main_Title Car"/>
    <w:basedOn w:val="SMainTitleCar"/>
    <w:link w:val="SSubMainTitle"/>
    <w:rsid w:val="00FB555C"/>
    <w:rPr>
      <w:b w:val="0"/>
      <w:color w:val="430099" w:themeColor="accent1"/>
      <w:sz w:val="52"/>
      <w:szCs w:val="70"/>
      <w:lang w:val="en-US"/>
    </w:rPr>
  </w:style>
  <w:style w:type="paragraph" w:styleId="IntenseQuote">
    <w:name w:val="Intense Quote"/>
    <w:basedOn w:val="Normal"/>
    <w:next w:val="Normal"/>
    <w:link w:val="IntenseQuoteChar"/>
    <w:uiPriority w:val="30"/>
    <w:qFormat/>
    <w:rsid w:val="003B101F"/>
    <w:pPr>
      <w:pBdr>
        <w:top w:val="single" w:sz="4" w:space="10" w:color="430099" w:themeColor="accent1"/>
        <w:bottom w:val="single" w:sz="4" w:space="10" w:color="430099" w:themeColor="accent1"/>
      </w:pBdr>
      <w:spacing w:before="360" w:after="360"/>
      <w:ind w:left="864" w:right="864"/>
      <w:jc w:val="center"/>
    </w:pPr>
    <w:rPr>
      <w:i/>
      <w:iCs/>
      <w:color w:val="430099" w:themeColor="accent1"/>
    </w:rPr>
  </w:style>
  <w:style w:type="character" w:customStyle="1" w:styleId="IntenseQuoteChar">
    <w:name w:val="Intense Quote Char"/>
    <w:basedOn w:val="DefaultParagraphFont"/>
    <w:link w:val="IntenseQuote"/>
    <w:uiPriority w:val="30"/>
    <w:rsid w:val="003B101F"/>
    <w:rPr>
      <w:i/>
      <w:iCs/>
      <w:color w:val="430099" w:themeColor="accent1"/>
      <w:sz w:val="20"/>
      <w:lang w:val="en-US"/>
    </w:rPr>
  </w:style>
  <w:style w:type="character" w:styleId="IntenseEmphasis">
    <w:name w:val="Intense Emphasis"/>
    <w:basedOn w:val="DefaultParagraphFont"/>
    <w:uiPriority w:val="21"/>
    <w:qFormat/>
    <w:rsid w:val="006A783F"/>
    <w:rPr>
      <w:i/>
      <w:iCs/>
      <w:color w:val="430099" w:themeColor="accent1"/>
    </w:rPr>
  </w:style>
  <w:style w:type="paragraph" w:styleId="NoSpacing">
    <w:name w:val="No Spacing"/>
    <w:link w:val="NoSpacingChar"/>
    <w:uiPriority w:val="1"/>
    <w:qFormat/>
    <w:rsid w:val="006A783F"/>
    <w:rPr>
      <w:rFonts w:eastAsiaTheme="minorEastAsia"/>
      <w:lang w:eastAsia="fr-FR"/>
    </w:rPr>
  </w:style>
  <w:style w:type="character" w:customStyle="1" w:styleId="NoSpacingChar">
    <w:name w:val="No Spacing Char"/>
    <w:basedOn w:val="DefaultParagraphFont"/>
    <w:link w:val="NoSpacing"/>
    <w:uiPriority w:val="1"/>
    <w:rsid w:val="006A783F"/>
    <w:rPr>
      <w:rFonts w:eastAsiaTheme="minorEastAsia"/>
      <w:lang w:eastAsia="fr-FR"/>
    </w:rPr>
  </w:style>
  <w:style w:type="table" w:styleId="PlainTable5">
    <w:name w:val="Plain Table 5"/>
    <w:basedOn w:val="TableNormal"/>
    <w:uiPriority w:val="45"/>
    <w:rsid w:val="000C30B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6D0CF7"/>
    <w:rPr>
      <w:i/>
      <w:iCs/>
    </w:rPr>
  </w:style>
  <w:style w:type="character" w:styleId="CommentReference">
    <w:name w:val="annotation reference"/>
    <w:basedOn w:val="DefaultParagraphFont"/>
    <w:uiPriority w:val="99"/>
    <w:semiHidden/>
    <w:unhideWhenUsed/>
    <w:rsid w:val="00BC1297"/>
    <w:rPr>
      <w:sz w:val="16"/>
      <w:szCs w:val="16"/>
    </w:rPr>
  </w:style>
  <w:style w:type="paragraph" w:styleId="CommentText">
    <w:name w:val="annotation text"/>
    <w:basedOn w:val="Normal"/>
    <w:link w:val="CommentTextChar"/>
    <w:uiPriority w:val="99"/>
    <w:semiHidden/>
    <w:unhideWhenUsed/>
    <w:rsid w:val="00BC1297"/>
    <w:rPr>
      <w:szCs w:val="20"/>
    </w:rPr>
  </w:style>
  <w:style w:type="character" w:customStyle="1" w:styleId="CommentTextChar">
    <w:name w:val="Comment Text Char"/>
    <w:basedOn w:val="DefaultParagraphFont"/>
    <w:link w:val="CommentText"/>
    <w:uiPriority w:val="99"/>
    <w:semiHidden/>
    <w:rsid w:val="00BC1297"/>
    <w:rPr>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BC1297"/>
    <w:rPr>
      <w:b/>
      <w:bCs/>
    </w:rPr>
  </w:style>
  <w:style w:type="character" w:customStyle="1" w:styleId="CommentSubjectChar">
    <w:name w:val="Comment Subject Char"/>
    <w:basedOn w:val="CommentTextChar"/>
    <w:link w:val="CommentSubject"/>
    <w:uiPriority w:val="99"/>
    <w:semiHidden/>
    <w:rsid w:val="00BC1297"/>
    <w:rPr>
      <w:b/>
      <w:bCs/>
      <w:color w:val="000000" w:themeColor="text1"/>
      <w:sz w:val="20"/>
      <w:szCs w:val="20"/>
      <w:lang w:val="en-US"/>
    </w:rPr>
  </w:style>
  <w:style w:type="paragraph" w:styleId="NormalWeb">
    <w:name w:val="Normal (Web)"/>
    <w:basedOn w:val="Normal"/>
    <w:uiPriority w:val="99"/>
    <w:semiHidden/>
    <w:unhideWhenUsed/>
    <w:rsid w:val="00C120A7"/>
    <w:pPr>
      <w:spacing w:before="100" w:beforeAutospacing="1" w:after="100" w:afterAutospacing="1"/>
      <w:jc w:val="left"/>
    </w:pPr>
    <w:rPr>
      <w:rFonts w:ascii="Times New Roman" w:eastAsiaTheme="minorEastAsia" w:hAnsi="Times New Roman" w:cs="Times New Roman"/>
      <w:color w:val="auto"/>
      <w:sz w:val="24"/>
      <w:szCs w:val="24"/>
    </w:rPr>
  </w:style>
  <w:style w:type="paragraph" w:styleId="PlainText">
    <w:name w:val="Plain Text"/>
    <w:basedOn w:val="Normal"/>
    <w:link w:val="PlainTextChar"/>
    <w:uiPriority w:val="99"/>
    <w:unhideWhenUsed/>
    <w:rsid w:val="00C120A7"/>
    <w:pPr>
      <w:jc w:val="left"/>
    </w:pPr>
    <w:rPr>
      <w:rFonts w:ascii="Consolas" w:hAnsi="Consolas" w:cs="Consolas"/>
      <w:color w:val="auto"/>
      <w:sz w:val="21"/>
      <w:szCs w:val="21"/>
    </w:rPr>
  </w:style>
  <w:style w:type="character" w:customStyle="1" w:styleId="PlainTextChar">
    <w:name w:val="Plain Text Char"/>
    <w:basedOn w:val="DefaultParagraphFont"/>
    <w:link w:val="PlainText"/>
    <w:uiPriority w:val="99"/>
    <w:rsid w:val="00C120A7"/>
    <w:rPr>
      <w:rFonts w:ascii="Consolas" w:hAnsi="Consolas" w:cs="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69170">
      <w:bodyDiv w:val="1"/>
      <w:marLeft w:val="0"/>
      <w:marRight w:val="0"/>
      <w:marTop w:val="0"/>
      <w:marBottom w:val="0"/>
      <w:divBdr>
        <w:top w:val="none" w:sz="0" w:space="0" w:color="auto"/>
        <w:left w:val="none" w:sz="0" w:space="0" w:color="auto"/>
        <w:bottom w:val="none" w:sz="0" w:space="0" w:color="auto"/>
        <w:right w:val="none" w:sz="0" w:space="0" w:color="auto"/>
      </w:divBdr>
    </w:div>
    <w:div w:id="138697403">
      <w:bodyDiv w:val="1"/>
      <w:marLeft w:val="0"/>
      <w:marRight w:val="0"/>
      <w:marTop w:val="0"/>
      <w:marBottom w:val="0"/>
      <w:divBdr>
        <w:top w:val="none" w:sz="0" w:space="0" w:color="auto"/>
        <w:left w:val="none" w:sz="0" w:space="0" w:color="auto"/>
        <w:bottom w:val="none" w:sz="0" w:space="0" w:color="auto"/>
        <w:right w:val="none" w:sz="0" w:space="0" w:color="auto"/>
      </w:divBdr>
    </w:div>
    <w:div w:id="365570215">
      <w:bodyDiv w:val="1"/>
      <w:marLeft w:val="0"/>
      <w:marRight w:val="0"/>
      <w:marTop w:val="0"/>
      <w:marBottom w:val="0"/>
      <w:divBdr>
        <w:top w:val="none" w:sz="0" w:space="0" w:color="auto"/>
        <w:left w:val="none" w:sz="0" w:space="0" w:color="auto"/>
        <w:bottom w:val="none" w:sz="0" w:space="0" w:color="auto"/>
        <w:right w:val="none" w:sz="0" w:space="0" w:color="auto"/>
      </w:divBdr>
    </w:div>
    <w:div w:id="457920325">
      <w:bodyDiv w:val="1"/>
      <w:marLeft w:val="0"/>
      <w:marRight w:val="0"/>
      <w:marTop w:val="0"/>
      <w:marBottom w:val="0"/>
      <w:divBdr>
        <w:top w:val="none" w:sz="0" w:space="0" w:color="auto"/>
        <w:left w:val="none" w:sz="0" w:space="0" w:color="auto"/>
        <w:bottom w:val="none" w:sz="0" w:space="0" w:color="auto"/>
        <w:right w:val="none" w:sz="0" w:space="0" w:color="auto"/>
      </w:divBdr>
    </w:div>
    <w:div w:id="639194279">
      <w:bodyDiv w:val="1"/>
      <w:marLeft w:val="0"/>
      <w:marRight w:val="0"/>
      <w:marTop w:val="0"/>
      <w:marBottom w:val="0"/>
      <w:divBdr>
        <w:top w:val="none" w:sz="0" w:space="0" w:color="auto"/>
        <w:left w:val="none" w:sz="0" w:space="0" w:color="auto"/>
        <w:bottom w:val="none" w:sz="0" w:space="0" w:color="auto"/>
        <w:right w:val="none" w:sz="0" w:space="0" w:color="auto"/>
      </w:divBdr>
    </w:div>
    <w:div w:id="1043603441">
      <w:bodyDiv w:val="1"/>
      <w:marLeft w:val="0"/>
      <w:marRight w:val="0"/>
      <w:marTop w:val="0"/>
      <w:marBottom w:val="0"/>
      <w:divBdr>
        <w:top w:val="none" w:sz="0" w:space="0" w:color="auto"/>
        <w:left w:val="none" w:sz="0" w:space="0" w:color="auto"/>
        <w:bottom w:val="none" w:sz="0" w:space="0" w:color="auto"/>
        <w:right w:val="none" w:sz="0" w:space="0" w:color="auto"/>
      </w:divBdr>
    </w:div>
    <w:div w:id="1577979362">
      <w:bodyDiv w:val="1"/>
      <w:marLeft w:val="0"/>
      <w:marRight w:val="0"/>
      <w:marTop w:val="0"/>
      <w:marBottom w:val="0"/>
      <w:divBdr>
        <w:top w:val="none" w:sz="0" w:space="0" w:color="auto"/>
        <w:left w:val="none" w:sz="0" w:space="0" w:color="auto"/>
        <w:bottom w:val="none" w:sz="0" w:space="0" w:color="auto"/>
        <w:right w:val="none" w:sz="0" w:space="0" w:color="auto"/>
      </w:divBdr>
    </w:div>
    <w:div w:id="1907958140">
      <w:bodyDiv w:val="1"/>
      <w:marLeft w:val="0"/>
      <w:marRight w:val="0"/>
      <w:marTop w:val="0"/>
      <w:marBottom w:val="0"/>
      <w:divBdr>
        <w:top w:val="none" w:sz="0" w:space="0" w:color="auto"/>
        <w:left w:val="none" w:sz="0" w:space="0" w:color="auto"/>
        <w:bottom w:val="none" w:sz="0" w:space="0" w:color="auto"/>
        <w:right w:val="none" w:sz="0" w:space="0" w:color="auto"/>
      </w:divBdr>
    </w:div>
    <w:div w:id="207154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5.jpeg"/><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work\ROMEO\Edition\word\Idemia%20Press%20Release.dotx" TargetMode="External"/></Relationships>
</file>

<file path=word/theme/theme1.xml><?xml version="1.0" encoding="utf-8"?>
<a:theme xmlns:a="http://schemas.openxmlformats.org/drawingml/2006/main" name="Thème Office">
  <a:themeElements>
    <a:clrScheme name="Idemia_Couleurs">
      <a:dk1>
        <a:sysClr val="windowText" lastClr="000000"/>
      </a:dk1>
      <a:lt1>
        <a:sysClr val="window" lastClr="FFFFFF"/>
      </a:lt1>
      <a:dk2>
        <a:srgbClr val="636362"/>
      </a:dk2>
      <a:lt2>
        <a:srgbClr val="F0F0F0"/>
      </a:lt2>
      <a:accent1>
        <a:srgbClr val="430099"/>
      </a:accent1>
      <a:accent2>
        <a:srgbClr val="FBC9A0"/>
      </a:accent2>
      <a:accent3>
        <a:srgbClr val="F3E034"/>
      </a:accent3>
      <a:accent4>
        <a:srgbClr val="ADD5AF"/>
      </a:accent4>
      <a:accent5>
        <a:srgbClr val="9DA6AA"/>
      </a:accent5>
      <a:accent6>
        <a:srgbClr val="F0F0F0"/>
      </a:accent6>
      <a:hlink>
        <a:srgbClr val="430099"/>
      </a:hlink>
      <a:folHlink>
        <a:srgbClr val="430099"/>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37C2042321B446827DFE11530A8357" ma:contentTypeVersion="0" ma:contentTypeDescription="Create a new document." ma:contentTypeScope="" ma:versionID="8924e6bd1f936d12add8370c03e94931">
  <xsd:schema xmlns:xsd="http://www.w3.org/2001/XMLSchema" xmlns:xs="http://www.w3.org/2001/XMLSchema" xmlns:p="http://schemas.microsoft.com/office/2006/metadata/properties" xmlns:ns2="61c49c46-d326-4007-a87f-d92d8838dab8" targetNamespace="http://schemas.microsoft.com/office/2006/metadata/properties" ma:root="true" ma:fieldsID="fe8f6ab5eb66373ebd87ca9e9dc61b6a" ns2:_="">
    <xsd:import namespace="61c49c46-d326-4007-a87f-d92d8838dab8"/>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c49c46-d326-4007-a87f-d92d8838dab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61c49c46-d326-4007-a87f-d92d8838dab8">K7P7RFZQXUR6-1116532813-7</_dlc_DocId>
    <_dlc_DocIdUrl xmlns="61c49c46-d326-4007-a87f-d92d8838dab8">
      <Url>https://morphotrustaccess/AdventTransition/_layouts/15/DocIdRedir.aspx?ID=K7P7RFZQXUR6-1116532813-7</Url>
      <Description>K7P7RFZQXUR6-1116532813-7</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E4A60-E449-4C50-8D0C-F4ECB4302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c49c46-d326-4007-a87f-d92d8838da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722BDF-D84C-4213-A40F-238BB14618DA}">
  <ds:schemaRefs>
    <ds:schemaRef ds:uri="http://schemas.microsoft.com/sharepoint/events"/>
  </ds:schemaRefs>
</ds:datastoreItem>
</file>

<file path=customXml/itemProps3.xml><?xml version="1.0" encoding="utf-8"?>
<ds:datastoreItem xmlns:ds="http://schemas.openxmlformats.org/officeDocument/2006/customXml" ds:itemID="{EF60A254-3E1D-47C3-B665-05E844E75764}">
  <ds:schemaRefs>
    <ds:schemaRef ds:uri="http://schemas.microsoft.com/sharepoint/v3/contenttype/forms"/>
  </ds:schemaRefs>
</ds:datastoreItem>
</file>

<file path=customXml/itemProps4.xml><?xml version="1.0" encoding="utf-8"?>
<ds:datastoreItem xmlns:ds="http://schemas.openxmlformats.org/officeDocument/2006/customXml" ds:itemID="{81C22282-6445-4928-80A1-FE7AA38AD275}">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61c49c46-d326-4007-a87f-d92d8838dab8"/>
    <ds:schemaRef ds:uri="http://www.w3.org/XML/1998/namespace"/>
    <ds:schemaRef ds:uri="http://purl.org/dc/terms/"/>
  </ds:schemaRefs>
</ds:datastoreItem>
</file>

<file path=customXml/itemProps5.xml><?xml version="1.0" encoding="utf-8"?>
<ds:datastoreItem xmlns:ds="http://schemas.openxmlformats.org/officeDocument/2006/customXml" ds:itemID="{1052E7AE-6ED3-4B6B-AEA1-C3D327D93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Idemia Press Release</Template>
  <TotalTime>0</TotalTime>
  <Pages>9</Pages>
  <Words>1125</Words>
  <Characters>6418</Characters>
  <Application>Microsoft Office Word</Application>
  <DocSecurity>4</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Template Document</vt:lpstr>
      <vt:lpstr>Press release</vt:lpstr>
    </vt:vector>
  </TitlesOfParts>
  <Company>IDEMIA</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Document</dc:title>
  <dc:subject/>
  <dc:creator>LAMARRE Émilie (MORPHO)</dc:creator>
  <cp:keywords/>
  <dc:description/>
  <cp:lastModifiedBy>BEALL Bob (MORPHOTRAK)</cp:lastModifiedBy>
  <cp:revision>2</cp:revision>
  <cp:lastPrinted>2017-09-27T15:46:00Z</cp:lastPrinted>
  <dcterms:created xsi:type="dcterms:W3CDTF">2017-12-12T19:27:00Z</dcterms:created>
  <dcterms:modified xsi:type="dcterms:W3CDTF">2017-12-12T19:27:00Z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0x0101009F37C2042321B446827DFE11530A8357</vt:lpwstr>
  </property>
  <property fmtid="{D5CDD505-2E9C-101B-9397-08002B2CF9AE}" pid="3" name="_dlc_DocIdItemGuid">
    <vt:lpwstr>d29c012c-e13f-4346-abc4-698eca6d5b18</vt:lpwstr>
  </property>
  <property fmtid="{D5CDD505-2E9C-101B-9397-08002B2CF9AE}" pid="4" name="TitusGUID">
    <vt:lpwstr>187a9ca0-da94-426d-aaee-f6e4b7e9d04a</vt:lpwstr>
  </property>
  <property fmtid="{D5CDD505-2E9C-101B-9397-08002B2CF9AE}" pid="5" name="aliashClassificationHeaderforWordRS">
    <vt:lpwstr>RESTRICTED</vt:lpwstr>
  </property>
  <property fmtid="{D5CDD505-2E9C-101B-9397-08002B2CF9AE}" pid="6" name="aliashClassificationHeaderforWordC">
    <vt:lpwstr/>
  </property>
  <property fmtid="{D5CDD505-2E9C-101B-9397-08002B2CF9AE}" pid="7" name="MORPHOClassification">
    <vt:lpwstr>RESTRICTED</vt:lpwstr>
  </property>
  <property fmtid="{D5CDD505-2E9C-101B-9397-08002B2CF9AE}" pid="8" name="MORPHOCompany">
    <vt:lpwstr>MORPHOTRAK</vt:lpwstr>
  </property>
  <property fmtid="{D5CDD505-2E9C-101B-9397-08002B2CF9AE}" pid="9" name="MORPHOTechnology">
    <vt:lpwstr>Not Controlled</vt:lpwstr>
  </property>
</Properties>
</file>